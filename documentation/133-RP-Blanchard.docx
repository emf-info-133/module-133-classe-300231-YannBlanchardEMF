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ADC0" w14:textId="318D101A" w:rsidR="007D2A8B" w:rsidRPr="00081E10" w:rsidRDefault="00050F7C" w:rsidP="007D2A8B">
      <w:pPr>
        <w:pStyle w:val="Titreprincipal"/>
      </w:pPr>
      <w:r>
        <w:t>133</w:t>
      </w:r>
      <w:r w:rsidR="007D2A8B">
        <w:t xml:space="preserve"> – </w:t>
      </w:r>
      <w:r>
        <w:t>Réaliser des applications web en session-handling</w:t>
      </w:r>
    </w:p>
    <w:p w14:paraId="7011724B" w14:textId="77777777" w:rsidR="007D2A8B" w:rsidRPr="00A32ED4" w:rsidRDefault="007D2A8B" w:rsidP="007D2A8B">
      <w:pPr>
        <w:pStyle w:val="Titresecondaire"/>
      </w:pPr>
      <w:r w:rsidRPr="00A32ED4">
        <w:t>Rapport personnel</w:t>
      </w:r>
    </w:p>
    <w:p w14:paraId="685A9563" w14:textId="563253F5" w:rsidR="007D2A8B" w:rsidRDefault="007D2A8B" w:rsidP="007D2A8B">
      <w:pPr>
        <w:pStyle w:val="Titreversion"/>
      </w:pPr>
      <w:r w:rsidRPr="00F872A4">
        <w:t>Version 1 du</w:t>
      </w:r>
      <w:r w:rsidR="00C639E5">
        <w:t xml:space="preserve"> </w:t>
      </w:r>
      <w:r w:rsidR="00C639E5">
        <w:fldChar w:fldCharType="begin"/>
      </w:r>
      <w:r w:rsidR="00C639E5">
        <w:instrText xml:space="preserve"> SAVEDATE  \@ "dd.MM.yy"  \* MERGEFORMAT </w:instrText>
      </w:r>
      <w:r w:rsidR="00C639E5">
        <w:fldChar w:fldCharType="separate"/>
      </w:r>
      <w:r w:rsidR="0044019E">
        <w:rPr>
          <w:noProof/>
        </w:rPr>
        <w:t>24.03.25</w:t>
      </w:r>
      <w:r w:rsidR="00C639E5">
        <w:fldChar w:fldCharType="end"/>
      </w:r>
    </w:p>
    <w:p w14:paraId="7621F7C3" w14:textId="77777777" w:rsidR="00E8250F" w:rsidRPr="00F872A4" w:rsidRDefault="00E8250F" w:rsidP="007D2A8B">
      <w:pPr>
        <w:pStyle w:val="Titreversion"/>
      </w:pPr>
      <w:r>
        <w:t xml:space="preserve">Créé le </w:t>
      </w:r>
      <w:r>
        <w:fldChar w:fldCharType="begin"/>
      </w:r>
      <w:r>
        <w:instrText xml:space="preserve"> CREATEDATE  \@ "dd.MM.yy"  \* MERGEFORMAT </w:instrText>
      </w:r>
      <w:r>
        <w:fldChar w:fldCharType="separate"/>
      </w:r>
      <w:r w:rsidR="00050F7C">
        <w:rPr>
          <w:noProof/>
        </w:rPr>
        <w:t>17.03.25</w:t>
      </w:r>
      <w:r>
        <w:fldChar w:fldCharType="end"/>
      </w:r>
    </w:p>
    <w:p w14:paraId="102AFD43" w14:textId="77777777" w:rsidR="007D2A8B" w:rsidRDefault="00104CE3" w:rsidP="007D2A8B">
      <w:pPr>
        <w:pStyle w:val="Titreauteur"/>
      </w:pPr>
      <w:r>
        <w:t>Blanchard Yann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00"/>
        <w:gridCol w:w="4154"/>
      </w:tblGrid>
      <w:tr w:rsidR="007D2A8B" w:rsidRPr="00AF4FBC" w14:paraId="50F4F489" w14:textId="77777777" w:rsidTr="00C62D9C">
        <w:tc>
          <w:tcPr>
            <w:tcW w:w="4747" w:type="dxa"/>
            <w:shd w:val="clear" w:color="auto" w:fill="auto"/>
            <w:vAlign w:val="center"/>
          </w:tcPr>
          <w:p w14:paraId="5C42ABE9" w14:textId="77777777" w:rsidR="007D2A8B" w:rsidRPr="00C62D9C" w:rsidRDefault="00A47FC0" w:rsidP="00CA2DCA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14F381" wp14:editId="7DCE666A">
                  <wp:extent cx="3164840" cy="1781175"/>
                  <wp:effectExtent l="0" t="0" r="0" b="0"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84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shd w:val="clear" w:color="auto" w:fill="auto"/>
            <w:vAlign w:val="center"/>
          </w:tcPr>
          <w:p w14:paraId="04C9E8CF" w14:textId="77DA6CDC" w:rsidR="007D2A8B" w:rsidRPr="00C62D9C" w:rsidRDefault="007D2A8B" w:rsidP="00CA2DCA">
            <w:pPr>
              <w:rPr>
                <w:sz w:val="20"/>
              </w:rPr>
            </w:pPr>
            <w:r w:rsidRPr="00C62D9C">
              <w:rPr>
                <w:sz w:val="20"/>
              </w:rPr>
              <w:t xml:space="preserve">Module du </w:t>
            </w:r>
            <w:r w:rsidR="00050F7C">
              <w:rPr>
                <w:sz w:val="20"/>
              </w:rPr>
              <w:t>17.03.2025</w:t>
            </w:r>
            <w:r w:rsidR="001751E1" w:rsidRPr="00C62D9C">
              <w:rPr>
                <w:sz w:val="20"/>
              </w:rPr>
              <w:t xml:space="preserve"> au </w:t>
            </w:r>
            <w:r w:rsidR="00050F7C">
              <w:rPr>
                <w:sz w:val="20"/>
              </w:rPr>
              <w:t>15.04.2025</w:t>
            </w:r>
          </w:p>
        </w:tc>
      </w:tr>
    </w:tbl>
    <w:p w14:paraId="60561378" w14:textId="77777777" w:rsidR="00C03FDA" w:rsidRDefault="00C03FDA" w:rsidP="007D2A8B"/>
    <w:p w14:paraId="6135CB6B" w14:textId="77777777" w:rsidR="00C03FDA" w:rsidRDefault="00C03FDA" w:rsidP="001E6822">
      <w:r>
        <w:br w:type="page"/>
      </w:r>
    </w:p>
    <w:p w14:paraId="67C9A621" w14:textId="77777777" w:rsidR="007D2A8B" w:rsidRDefault="007D2A8B" w:rsidP="001E6822"/>
    <w:p w14:paraId="3DF72D29" w14:textId="77777777" w:rsidR="007D2A8B" w:rsidRDefault="007D2A8B" w:rsidP="007D2A8B">
      <w:pPr>
        <w:sectPr w:rsidR="007D2A8B" w:rsidSect="00CA2DCA">
          <w:footerReference w:type="default" r:id="rId9"/>
          <w:headerReference w:type="first" r:id="rId10"/>
          <w:footerReference w:type="first" r:id="rId11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E8C4A52" w14:textId="77777777" w:rsidR="007D2A8B" w:rsidRPr="00F87E2C" w:rsidRDefault="007D2A8B" w:rsidP="007D2A8B">
      <w:pPr>
        <w:pStyle w:val="TitreTM"/>
      </w:pPr>
      <w:r w:rsidRPr="00F87E2C">
        <w:lastRenderedPageBreak/>
        <w:t>Table des matières</w:t>
      </w:r>
    </w:p>
    <w:p w14:paraId="24941696" w14:textId="67D49719" w:rsidR="003B5FFF" w:rsidRDefault="007D2A8B">
      <w:pPr>
        <w:pStyle w:val="TM1"/>
        <w:rPr>
          <w:rFonts w:asciiTheme="minorHAnsi" w:eastAsiaTheme="minorEastAsia" w:hAnsiTheme="minorHAnsi" w:cstheme="minorBidi"/>
          <w:b w:val="0"/>
          <w:kern w:val="2"/>
          <w:sz w:val="24"/>
          <w:lang w:eastAsia="fr-CH"/>
          <w14:ligatures w14:val="standardContextual"/>
        </w:rPr>
      </w:pPr>
      <w:r>
        <w:rPr>
          <w:i/>
          <w:caps/>
          <w:lang w:eastAsia="en-US"/>
        </w:rPr>
        <w:fldChar w:fldCharType="begin"/>
      </w:r>
      <w:r>
        <w:rPr>
          <w:i/>
          <w:caps/>
        </w:rPr>
        <w:instrText xml:space="preserve"> TOC \o "1-6" \h \z </w:instrText>
      </w:r>
      <w:r>
        <w:rPr>
          <w:i/>
          <w:caps/>
          <w:lang w:eastAsia="en-US"/>
        </w:rPr>
        <w:fldChar w:fldCharType="separate"/>
      </w:r>
      <w:hyperlink w:anchor="_Toc193708734" w:history="1">
        <w:r w:rsidR="003B5FFF" w:rsidRPr="0021607D">
          <w:rPr>
            <w:rStyle w:val="Lienhypertexte"/>
            <w:lang w:eastAsia="fr-CH"/>
          </w:rPr>
          <w:t>1</w:t>
        </w:r>
        <w:r w:rsidR="003B5FFF">
          <w:rPr>
            <w:rFonts w:asciiTheme="minorHAnsi" w:eastAsiaTheme="minorEastAsia" w:hAnsiTheme="minorHAnsi" w:cstheme="minorBidi"/>
            <w:b w:val="0"/>
            <w:kern w:val="2"/>
            <w:sz w:val="24"/>
            <w:lang w:eastAsia="fr-CH"/>
            <w14:ligatures w14:val="standardContextual"/>
          </w:rPr>
          <w:tab/>
        </w:r>
        <w:r w:rsidR="003B5FFF" w:rsidRPr="0021607D">
          <w:rPr>
            <w:rStyle w:val="Lienhypertexte"/>
            <w:lang w:eastAsia="fr-CH"/>
          </w:rPr>
          <w:t>Introduction</w:t>
        </w:r>
        <w:r w:rsidR="003B5FFF">
          <w:rPr>
            <w:webHidden/>
          </w:rPr>
          <w:tab/>
        </w:r>
        <w:r w:rsidR="003B5FFF">
          <w:rPr>
            <w:webHidden/>
          </w:rPr>
          <w:fldChar w:fldCharType="begin"/>
        </w:r>
        <w:r w:rsidR="003B5FFF">
          <w:rPr>
            <w:webHidden/>
          </w:rPr>
          <w:instrText xml:space="preserve"> PAGEREF _Toc193708734 \h </w:instrText>
        </w:r>
        <w:r w:rsidR="003B5FFF">
          <w:rPr>
            <w:webHidden/>
          </w:rPr>
        </w:r>
        <w:r w:rsidR="003B5FFF">
          <w:rPr>
            <w:webHidden/>
          </w:rPr>
          <w:fldChar w:fldCharType="separate"/>
        </w:r>
        <w:r w:rsidR="003B5FFF">
          <w:rPr>
            <w:webHidden/>
          </w:rPr>
          <w:t>4</w:t>
        </w:r>
        <w:r w:rsidR="003B5FFF">
          <w:rPr>
            <w:webHidden/>
          </w:rPr>
          <w:fldChar w:fldCharType="end"/>
        </w:r>
      </w:hyperlink>
    </w:p>
    <w:p w14:paraId="60332B71" w14:textId="7F374D24" w:rsidR="003B5FFF" w:rsidRDefault="003B5FFF">
      <w:pPr>
        <w:pStyle w:val="TM1"/>
        <w:rPr>
          <w:rFonts w:asciiTheme="minorHAnsi" w:eastAsiaTheme="minorEastAsia" w:hAnsiTheme="minorHAnsi" w:cstheme="minorBidi"/>
          <w:b w:val="0"/>
          <w:kern w:val="2"/>
          <w:sz w:val="24"/>
          <w:lang w:eastAsia="fr-CH"/>
          <w14:ligatures w14:val="standardContextual"/>
        </w:rPr>
      </w:pPr>
      <w:hyperlink w:anchor="_Toc193708735" w:history="1">
        <w:r w:rsidRPr="0021607D">
          <w:rPr>
            <w:rStyle w:val="Lienhypertexte"/>
            <w:lang w:eastAsia="fr-CH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lang w:eastAsia="fr-CH"/>
          </w:rPr>
          <w:t>Tests technologiques selon les exercices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_Toc193708735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167BAC" w14:textId="65D815F0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36" w:history="1">
        <w:r w:rsidRPr="0021607D">
          <w:rPr>
            <w:rStyle w:val="Lienhypertexte"/>
            <w:noProof/>
            <w:lang w:eastAsia="fr-CH"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Installation et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93455C" w14:textId="61303858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37" w:history="1">
        <w:r w:rsidRPr="0021607D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8A605" w14:textId="5E7C2334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38" w:history="1">
        <w:r w:rsidRPr="0021607D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</w:rPr>
          <w:t>Extensions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661895" w14:textId="79A993A5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39" w:history="1">
        <w:r w:rsidRPr="0021607D">
          <w:rPr>
            <w:rStyle w:val="Lienhypertexte"/>
            <w:noProof/>
            <w:lang w:eastAsia="fr-CH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Test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9F540" w14:textId="29677268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0" w:history="1">
        <w:r w:rsidRPr="0021607D">
          <w:rPr>
            <w:rStyle w:val="Lienhypertexte"/>
            <w:noProof/>
            <w:lang w:eastAsia="fr-CH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D29262" w14:textId="424E730B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41" w:history="1">
        <w:r w:rsidRPr="0021607D">
          <w:rPr>
            <w:rStyle w:val="Lienhypertexte"/>
            <w:noProof/>
            <w:lang w:eastAsia="fr-CH"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Conteneurisation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46964A" w14:textId="1FAC74DA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2" w:history="1">
        <w:r w:rsidRPr="0021607D">
          <w:rPr>
            <w:rStyle w:val="Lienhypertexte"/>
            <w:noProof/>
            <w:lang w:eastAsia="fr-CH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062CF" w14:textId="7E6A2C4B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3" w:history="1">
        <w:r w:rsidRPr="0021607D">
          <w:rPr>
            <w:rStyle w:val="Lienhypertexte"/>
            <w:noProof/>
            <w:lang w:eastAsia="fr-CH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DB7572" w14:textId="2E4765C8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44" w:history="1">
        <w:r w:rsidRPr="0021607D">
          <w:rPr>
            <w:rStyle w:val="Lienhypertexte"/>
            <w:noProof/>
            <w:lang w:eastAsia="fr-CH"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Création d'un projet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354C83" w14:textId="64794F72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5" w:history="1">
        <w:r w:rsidRPr="0021607D">
          <w:rPr>
            <w:rStyle w:val="Lienhypertexte"/>
            <w:noProof/>
            <w:lang w:eastAsia="fr-CH"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C51CF9" w14:textId="0E3E3CD0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6" w:history="1">
        <w:r w:rsidRPr="0021607D">
          <w:rPr>
            <w:rStyle w:val="Lienhypertexte"/>
            <w:noProof/>
            <w:lang w:eastAsia="fr-CH"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F55F11" w14:textId="2CA61223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47" w:history="1">
        <w:r w:rsidRPr="0021607D">
          <w:rPr>
            <w:rStyle w:val="Lienhypertexte"/>
            <w:noProof/>
            <w:lang w:eastAsia="fr-CH"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Connexion à la DB 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CC427" w14:textId="7ABC596B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8" w:history="1">
        <w:r w:rsidRPr="0021607D">
          <w:rPr>
            <w:rStyle w:val="Lienhypertexte"/>
            <w:noProof/>
            <w:lang w:eastAsia="fr-CH"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0DCFC0" w14:textId="5F133C7C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49" w:history="1">
        <w:r w:rsidRPr="0021607D">
          <w:rPr>
            <w:rStyle w:val="Lienhypertexte"/>
            <w:noProof/>
            <w:lang w:eastAsia="fr-CH"/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E7F2CF" w14:textId="13A69596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50" w:history="1">
        <w:r w:rsidRPr="0021607D">
          <w:rPr>
            <w:rStyle w:val="Lienhypertexte"/>
            <w:noProof/>
            <w:lang w:eastAsia="fr-CH"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Connexion à la DB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5AC4FF" w14:textId="18FB89CF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51" w:history="1">
        <w:r w:rsidRPr="0021607D">
          <w:rPr>
            <w:rStyle w:val="Lienhypertexte"/>
            <w:noProof/>
            <w:lang w:eastAsia="fr-CH"/>
          </w:rPr>
          <w:t>2.5.1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441D49" w14:textId="6B8E39A2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52" w:history="1">
        <w:r w:rsidRPr="0021607D">
          <w:rPr>
            <w:rStyle w:val="Lienhypertexte"/>
            <w:noProof/>
            <w:lang w:eastAsia="fr-CH"/>
          </w:rPr>
          <w:t>2.5.2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2471A1" w14:textId="3FA6F7B9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53" w:history="1">
        <w:r w:rsidRPr="0021607D">
          <w:rPr>
            <w:rStyle w:val="Lienhypertexte"/>
            <w:noProof/>
            <w:lang w:eastAsia="fr-CH"/>
          </w:rPr>
          <w:t>2.6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Connexion à la DB JPA avec DTO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280DD9" w14:textId="461E73D9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54" w:history="1">
        <w:r w:rsidRPr="0021607D">
          <w:rPr>
            <w:rStyle w:val="Lienhypertexte"/>
            <w:noProof/>
            <w:lang w:eastAsia="fr-CH"/>
          </w:rPr>
          <w:t>2.6.1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A807F1" w14:textId="3DD7A1FD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55" w:history="1">
        <w:r w:rsidRPr="0021607D">
          <w:rPr>
            <w:rStyle w:val="Lienhypertexte"/>
            <w:noProof/>
            <w:lang w:eastAsia="fr-CH"/>
          </w:rPr>
          <w:t>2.6.2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454E52" w14:textId="5D6C0B33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56" w:history="1">
        <w:r w:rsidRPr="0021607D">
          <w:rPr>
            <w:rStyle w:val="Lienhypertexte"/>
            <w:noProof/>
            <w:lang w:eastAsia="fr-CH"/>
          </w:rPr>
          <w:t>2.7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Gestion des 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DA41E3" w14:textId="151B9287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57" w:history="1">
        <w:r w:rsidRPr="0021607D">
          <w:rPr>
            <w:rStyle w:val="Lienhypertexte"/>
            <w:noProof/>
            <w:lang w:eastAsia="fr-CH"/>
          </w:rPr>
          <w:t>2.7.1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1E5E61" w14:textId="3641B57C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58" w:history="1">
        <w:r w:rsidRPr="0021607D">
          <w:rPr>
            <w:rStyle w:val="Lienhypertexte"/>
            <w:noProof/>
            <w:lang w:eastAsia="fr-CH"/>
          </w:rPr>
          <w:t>2.7.2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1774F0" w14:textId="43887BEC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59" w:history="1">
        <w:r w:rsidRPr="0021607D">
          <w:rPr>
            <w:rStyle w:val="Lienhypertexte"/>
            <w:noProof/>
            <w:lang w:eastAsia="fr-CH"/>
          </w:rPr>
          <w:t>2.8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Documentation API avec Swagger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EE10B1" w14:textId="0A36F24D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60" w:history="1">
        <w:r w:rsidRPr="0021607D">
          <w:rPr>
            <w:rStyle w:val="Lienhypertexte"/>
            <w:noProof/>
            <w:lang w:eastAsia="fr-CH"/>
          </w:rPr>
          <w:t>2.8.1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034784" w14:textId="1352D135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61" w:history="1">
        <w:r w:rsidRPr="0021607D">
          <w:rPr>
            <w:rStyle w:val="Lienhypertexte"/>
            <w:noProof/>
            <w:lang w:eastAsia="fr-CH"/>
          </w:rPr>
          <w:t>2.8.2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DB7E66" w14:textId="5F6716E2" w:rsidR="003B5FFF" w:rsidRDefault="003B5FFF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3708762" w:history="1">
        <w:r w:rsidRPr="0021607D">
          <w:rPr>
            <w:rStyle w:val="Lienhypertexte"/>
            <w:noProof/>
            <w:lang w:eastAsia="fr-CH"/>
          </w:rPr>
          <w:t>2.9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8CFB2E" w14:textId="20E8FA70" w:rsidR="003B5FFF" w:rsidRDefault="003B5FFF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lang w:eastAsia="fr-CH"/>
          <w14:ligatures w14:val="standardContextual"/>
        </w:rPr>
      </w:pPr>
      <w:hyperlink w:anchor="_Toc193708763" w:history="1">
        <w:r w:rsidRPr="0021607D">
          <w:rPr>
            <w:rStyle w:val="Lienhypertexte"/>
            <w:noProof/>
            <w:lang w:eastAsia="fr-CH"/>
          </w:rPr>
          <w:t>2.9.1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noProof/>
            <w:lang w:eastAsia="fr-CH"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8CCB63" w14:textId="1B808073" w:rsidR="003B5FFF" w:rsidRDefault="003B5FFF">
      <w:pPr>
        <w:pStyle w:val="TM1"/>
        <w:rPr>
          <w:rFonts w:asciiTheme="minorHAnsi" w:eastAsiaTheme="minorEastAsia" w:hAnsiTheme="minorHAnsi" w:cstheme="minorBidi"/>
          <w:b w:val="0"/>
          <w:kern w:val="2"/>
          <w:sz w:val="24"/>
          <w:lang w:eastAsia="fr-CH"/>
          <w14:ligatures w14:val="standardContextual"/>
        </w:rPr>
      </w:pPr>
      <w:hyperlink w:anchor="_Toc193708764" w:history="1">
        <w:r w:rsidRPr="0021607D">
          <w:rPr>
            <w:rStyle w:val="Lienhypertexte"/>
            <w:lang w:eastAsia="fr-CH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lang w:eastAsia="fr-CH"/>
            <w14:ligatures w14:val="standardContextual"/>
          </w:rPr>
          <w:tab/>
        </w:r>
        <w:r w:rsidRPr="0021607D">
          <w:rPr>
            <w:rStyle w:val="Lienhypertexte"/>
            <w:lang w:eastAsia="fr-CH"/>
          </w:rPr>
          <w:t>Auto-évaluations et 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_Toc193708764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94FE554" w14:textId="6C6346DE" w:rsidR="007D2A8B" w:rsidRDefault="007D2A8B" w:rsidP="007D2A8B">
      <w:pPr>
        <w:pStyle w:val="TM2"/>
      </w:pPr>
      <w:r>
        <w:fldChar w:fldCharType="end"/>
      </w:r>
    </w:p>
    <w:p w14:paraId="791D980F" w14:textId="77777777" w:rsidR="007D2A8B" w:rsidRDefault="007D2A8B" w:rsidP="007D2A8B"/>
    <w:p w14:paraId="7F5F81C3" w14:textId="77777777" w:rsidR="007D2A8B" w:rsidRPr="00985F46" w:rsidRDefault="007D2A8B" w:rsidP="007D2A8B">
      <w:pPr>
        <w:pStyle w:val="Puce1"/>
        <w:sectPr w:rsidR="007D2A8B" w:rsidRPr="00985F46" w:rsidSect="00CA2DCA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1418" w:left="1701" w:header="720" w:footer="851" w:gutter="0"/>
          <w:pgNumType w:fmt="upperRoman"/>
          <w:cols w:space="720"/>
        </w:sectPr>
      </w:pPr>
      <w:bookmarkStart w:id="2" w:name="_Ref187730939"/>
      <w:bookmarkEnd w:id="2"/>
    </w:p>
    <w:p w14:paraId="57361BBA" w14:textId="77777777" w:rsidR="00050F7C" w:rsidRDefault="00050F7C" w:rsidP="00050F7C">
      <w:pPr>
        <w:pStyle w:val="Titre1"/>
        <w:rPr>
          <w:lang w:eastAsia="fr-CH"/>
        </w:rPr>
      </w:pPr>
      <w:bookmarkStart w:id="3" w:name="_Toc193708734"/>
      <w:r w:rsidRPr="00050F7C">
        <w:rPr>
          <w:lang w:eastAsia="fr-CH"/>
        </w:rPr>
        <w:lastRenderedPageBreak/>
        <w:t>Introduction</w:t>
      </w:r>
      <w:bookmarkEnd w:id="3"/>
    </w:p>
    <w:p w14:paraId="7E65EEF3" w14:textId="77777777" w:rsidR="009D38EC" w:rsidRDefault="009D38EC" w:rsidP="009D38EC">
      <w:pPr>
        <w:rPr>
          <w:lang w:eastAsia="fr-CH"/>
        </w:rPr>
      </w:pPr>
      <w:r w:rsidRPr="009D38EC">
        <w:rPr>
          <w:lang w:eastAsia="fr-CH"/>
        </w:rPr>
        <w:t>Côté client</w:t>
      </w:r>
    </w:p>
    <w:p w14:paraId="2A45A68B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La liaison au métier par protocole http (XML et JSON)</w:t>
      </w:r>
    </w:p>
    <w:p w14:paraId="41B90B72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HTML5-JS o Pattern MVC</w:t>
      </w:r>
    </w:p>
    <w:p w14:paraId="114FF93C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Contrôle des évènements produits par l’utilisateur</w:t>
      </w:r>
    </w:p>
    <w:p w14:paraId="38233160" w14:textId="77777777" w:rsidR="009D38EC" w:rsidRDefault="009D38EC" w:rsidP="009D38EC">
      <w:pPr>
        <w:rPr>
          <w:lang w:eastAsia="fr-CH"/>
        </w:rPr>
      </w:pPr>
    </w:p>
    <w:p w14:paraId="2F6FC980" w14:textId="77777777" w:rsidR="009D38EC" w:rsidRDefault="009D38EC" w:rsidP="009D38EC">
      <w:pPr>
        <w:rPr>
          <w:lang w:eastAsia="fr-CH"/>
        </w:rPr>
      </w:pPr>
      <w:r w:rsidRPr="009D38EC">
        <w:rPr>
          <w:lang w:eastAsia="fr-CH"/>
        </w:rPr>
        <w:t>Côté serveur</w:t>
      </w:r>
    </w:p>
    <w:p w14:paraId="035C1AFA" w14:textId="1D75133D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Métier en JAVA (servlets et JSP)</w:t>
      </w:r>
    </w:p>
    <w:p w14:paraId="0DAA1B4B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 xml:space="preserve">Création et utilisation de </w:t>
      </w:r>
      <w:proofErr w:type="spellStart"/>
      <w:r w:rsidRPr="009D38EC">
        <w:rPr>
          <w:lang w:eastAsia="fr-CH"/>
        </w:rPr>
        <w:t>WebServices</w:t>
      </w:r>
      <w:proofErr w:type="spellEnd"/>
      <w:r w:rsidRPr="009D38EC">
        <w:rPr>
          <w:lang w:eastAsia="fr-CH"/>
        </w:rPr>
        <w:t xml:space="preserve"> o L’application Web en JSP</w:t>
      </w:r>
    </w:p>
    <w:p w14:paraId="6CE6E214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Pattern MVC</w:t>
      </w:r>
    </w:p>
    <w:p w14:paraId="577EFC10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Contrôle des évènements produits par les appels des clients</w:t>
      </w:r>
    </w:p>
    <w:p w14:paraId="3B4350E9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 xml:space="preserve">Connexion au serveur MySQL </w:t>
      </w:r>
    </w:p>
    <w:p w14:paraId="225E9148" w14:textId="77777777" w:rsidR="009D38EC" w:rsidRDefault="009D38EC" w:rsidP="009D38EC">
      <w:pPr>
        <w:rPr>
          <w:lang w:eastAsia="fr-CH"/>
        </w:rPr>
      </w:pPr>
      <w:r w:rsidRPr="009D38EC">
        <w:rPr>
          <w:lang w:eastAsia="fr-CH"/>
        </w:rPr>
        <w:t>En global</w:t>
      </w:r>
    </w:p>
    <w:p w14:paraId="738DED32" w14:textId="77777777" w:rsid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>Hébergement APACHE et TOMCAT</w:t>
      </w:r>
    </w:p>
    <w:p w14:paraId="7528CE81" w14:textId="5779B7D3" w:rsidR="009D38EC" w:rsidRPr="009D38EC" w:rsidRDefault="009D38EC" w:rsidP="009D38EC">
      <w:pPr>
        <w:pStyle w:val="Paragraphedeliste"/>
        <w:numPr>
          <w:ilvl w:val="0"/>
          <w:numId w:val="23"/>
        </w:numPr>
        <w:rPr>
          <w:lang w:eastAsia="fr-CH"/>
        </w:rPr>
      </w:pPr>
      <w:r w:rsidRPr="009D38EC">
        <w:rPr>
          <w:lang w:eastAsia="fr-CH"/>
        </w:rPr>
        <w:t xml:space="preserve">Documentation et </w:t>
      </w:r>
      <w:proofErr w:type="spellStart"/>
      <w:r w:rsidRPr="009D38EC">
        <w:rPr>
          <w:lang w:eastAsia="fr-CH"/>
        </w:rPr>
        <w:t>JAVADoc</w:t>
      </w:r>
      <w:r w:rsidRPr="00050F7C">
        <w:rPr>
          <w:lang w:eastAsia="fr-CH"/>
        </w:rPr>
        <w:t>Tests</w:t>
      </w:r>
      <w:proofErr w:type="spellEnd"/>
    </w:p>
    <w:p w14:paraId="51D2A315" w14:textId="6EF80BCA" w:rsidR="00050F7C" w:rsidRPr="00050F7C" w:rsidRDefault="00050F7C" w:rsidP="00050F7C">
      <w:pPr>
        <w:pStyle w:val="Titre1"/>
        <w:rPr>
          <w:lang w:eastAsia="fr-CH"/>
        </w:rPr>
      </w:pPr>
      <w:bookmarkStart w:id="4" w:name="_Toc193708735"/>
      <w:proofErr w:type="gramStart"/>
      <w:r w:rsidRPr="00050F7C">
        <w:rPr>
          <w:lang w:eastAsia="fr-CH"/>
        </w:rPr>
        <w:lastRenderedPageBreak/>
        <w:t>technologiques</w:t>
      </w:r>
      <w:proofErr w:type="gramEnd"/>
      <w:r w:rsidRPr="00050F7C">
        <w:rPr>
          <w:lang w:eastAsia="fr-CH"/>
        </w:rPr>
        <w:t xml:space="preserve"> selon les exercices</w:t>
      </w:r>
      <w:bookmarkEnd w:id="4"/>
    </w:p>
    <w:p w14:paraId="18C747C7" w14:textId="1619CF11" w:rsidR="00050F7C" w:rsidRDefault="00050F7C" w:rsidP="00050F7C">
      <w:pPr>
        <w:pStyle w:val="Titre2"/>
        <w:rPr>
          <w:lang w:eastAsia="fr-CH"/>
        </w:rPr>
      </w:pPr>
      <w:bookmarkStart w:id="5" w:name="_Toc193708736"/>
      <w:r w:rsidRPr="00050F7C">
        <w:rPr>
          <w:lang w:eastAsia="fr-CH"/>
        </w:rPr>
        <w:t>Installation et Hello World</w:t>
      </w:r>
      <w:bookmarkEnd w:id="5"/>
    </w:p>
    <w:p w14:paraId="2029F9C6" w14:textId="77777777" w:rsidR="00050F7C" w:rsidRDefault="00050F7C" w:rsidP="00050F7C">
      <w:pPr>
        <w:pStyle w:val="Titre3"/>
      </w:pPr>
      <w:bookmarkStart w:id="6" w:name="_Toc193708737"/>
      <w:r>
        <w:t>Prérequis</w:t>
      </w:r>
      <w:bookmarkEnd w:id="6"/>
    </w:p>
    <w:p w14:paraId="4CB159EC" w14:textId="77777777" w:rsidR="00050F7C" w:rsidRDefault="00050F7C" w:rsidP="00050F7C">
      <w:r>
        <w:t>Il faut installer WSL ainsi que docker via les liens suivants :</w:t>
      </w:r>
    </w:p>
    <w:p w14:paraId="4AD386A7" w14:textId="77777777" w:rsidR="00050F7C" w:rsidRDefault="00050F7C" w:rsidP="00050F7C">
      <w:pPr>
        <w:pStyle w:val="Paragraphedeliste"/>
        <w:keepLines w:val="0"/>
        <w:numPr>
          <w:ilvl w:val="0"/>
          <w:numId w:val="15"/>
        </w:numPr>
      </w:pPr>
      <w:hyperlink r:id="rId17" w:history="1">
        <w:r w:rsidRPr="009E592B">
          <w:rPr>
            <w:rStyle w:val="Lienhypertexte"/>
          </w:rPr>
          <w:t>https://learn.microsoft.com/fr-fr/windows/wsl/install</w:t>
        </w:r>
      </w:hyperlink>
    </w:p>
    <w:p w14:paraId="2FE19F4B" w14:textId="77777777" w:rsidR="00050F7C" w:rsidRPr="00EB3F3B" w:rsidRDefault="00050F7C" w:rsidP="00050F7C">
      <w:pPr>
        <w:pStyle w:val="Paragraphedeliste"/>
        <w:keepLines w:val="0"/>
        <w:numPr>
          <w:ilvl w:val="0"/>
          <w:numId w:val="15"/>
        </w:numPr>
      </w:pPr>
      <w:hyperlink r:id="rId18" w:anchor="download" w:history="1">
        <w:r w:rsidRPr="00633AEA">
          <w:rPr>
            <w:rStyle w:val="Lienhypertexte"/>
          </w:rPr>
          <w:t>https://docs.docker.com/desktop/wsl/#download</w:t>
        </w:r>
      </w:hyperlink>
    </w:p>
    <w:p w14:paraId="7DA8C5ED" w14:textId="77777777" w:rsidR="00050F7C" w:rsidRDefault="00050F7C" w:rsidP="00050F7C">
      <w:pPr>
        <w:pStyle w:val="Titre3"/>
      </w:pPr>
      <w:bookmarkStart w:id="7" w:name="_Toc193708738"/>
      <w:r>
        <w:t>Extensions VS code</w:t>
      </w:r>
      <w:bookmarkEnd w:id="7"/>
    </w:p>
    <w:p w14:paraId="4EBE1274" w14:textId="77777777" w:rsidR="00050F7C" w:rsidRDefault="00050F7C" w:rsidP="00050F7C">
      <w:r>
        <w:t xml:space="preserve">Pour que tous fonctionnent correctement il faut que les extensions suivantes soit installé et fonctionnelle. </w:t>
      </w:r>
    </w:p>
    <w:p w14:paraId="6CD6C1A2" w14:textId="77777777" w:rsidR="00050F7C" w:rsidRPr="00804A54" w:rsidRDefault="00050F7C" w:rsidP="00050F7C">
      <w:r w:rsidRPr="00E60FD3">
        <w:rPr>
          <w:noProof/>
        </w:rPr>
        <w:drawing>
          <wp:inline distT="0" distB="0" distL="0" distR="0" wp14:anchorId="05CF475C" wp14:editId="7BF15049">
            <wp:extent cx="3191532" cy="752475"/>
            <wp:effectExtent l="19050" t="19050" r="27940" b="9525"/>
            <wp:docPr id="956795106" name="Image 8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95106" name="Image 8" descr="Une image contenant texte, capture d’écran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75" cy="760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60FD3">
        <w:rPr>
          <w:noProof/>
        </w:rPr>
        <w:drawing>
          <wp:inline distT="0" distB="0" distL="0" distR="0" wp14:anchorId="73A205BD" wp14:editId="17B77F60">
            <wp:extent cx="4591050" cy="806063"/>
            <wp:effectExtent l="19050" t="19050" r="19050" b="13335"/>
            <wp:docPr id="1560178872" name="Image 7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78872" name="Image 7" descr="Une image contenant texte, capture d’écran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56" cy="81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60FD3">
        <w:rPr>
          <w:noProof/>
        </w:rPr>
        <w:drawing>
          <wp:inline distT="0" distB="0" distL="0" distR="0" wp14:anchorId="3E0A299E" wp14:editId="26EB7874">
            <wp:extent cx="4562475" cy="813801"/>
            <wp:effectExtent l="19050" t="19050" r="9525" b="24765"/>
            <wp:docPr id="1523613407" name="Image 6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13407" name="Image 6" descr="Une image contenant texte, capture d’écran, Police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32" cy="84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60FD3">
        <w:rPr>
          <w:noProof/>
        </w:rPr>
        <w:drawing>
          <wp:inline distT="0" distB="0" distL="0" distR="0" wp14:anchorId="3278BCC1" wp14:editId="5CEDFDF2">
            <wp:extent cx="2981325" cy="833185"/>
            <wp:effectExtent l="19050" t="19050" r="9525" b="24130"/>
            <wp:docPr id="978214758" name="Image 5" descr="Une image contenant texte, capture d’écran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14758" name="Image 5" descr="Une image contenant texte, capture d’écran, Police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24" cy="842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6973C" w14:textId="35FC9A9D" w:rsidR="00050F7C" w:rsidRDefault="00050F7C" w:rsidP="00050F7C">
      <w:pPr>
        <w:pStyle w:val="Titre3"/>
        <w:rPr>
          <w:lang w:eastAsia="fr-CH"/>
        </w:rPr>
      </w:pPr>
      <w:bookmarkStart w:id="8" w:name="_Toc193708739"/>
      <w:r>
        <w:rPr>
          <w:lang w:eastAsia="fr-CH"/>
        </w:rPr>
        <w:t>Test Hello world</w:t>
      </w:r>
      <w:bookmarkEnd w:id="8"/>
    </w:p>
    <w:p w14:paraId="4107614F" w14:textId="12409661" w:rsidR="00050F7C" w:rsidRDefault="00050F7C" w:rsidP="00050F7C">
      <w:pPr>
        <w:rPr>
          <w:lang w:eastAsia="fr-CH"/>
        </w:rPr>
      </w:pPr>
      <w:r>
        <w:rPr>
          <w:lang w:eastAsia="fr-CH"/>
        </w:rPr>
        <w:t>Pour créer une première application java, nous allons utiliser l’exemple Spring.</w:t>
      </w:r>
    </w:p>
    <w:p w14:paraId="2F02EBCB" w14:textId="2D128362" w:rsidR="00050F7C" w:rsidRDefault="00050F7C" w:rsidP="00050F7C">
      <w:pPr>
        <w:rPr>
          <w:lang w:eastAsia="fr-CH"/>
        </w:rPr>
      </w:pPr>
      <w:r>
        <w:rPr>
          <w:lang w:eastAsia="fr-CH"/>
        </w:rPr>
        <w:t xml:space="preserve">Il faut donc cloner le projet disponible sur GitHub : </w:t>
      </w:r>
      <w:hyperlink r:id="rId23" w:history="1">
        <w:r w:rsidRPr="00050F7C">
          <w:rPr>
            <w:rStyle w:val="Lienhypertexte"/>
            <w:lang w:eastAsia="fr-CH"/>
          </w:rPr>
          <w:t>https://spring.io/guides/gs/guides-with-vscode</w:t>
        </w:r>
      </w:hyperlink>
    </w:p>
    <w:p w14:paraId="40B6962E" w14:textId="77777777" w:rsidR="002B0363" w:rsidRDefault="002B0363" w:rsidP="00050F7C">
      <w:pPr>
        <w:rPr>
          <w:lang w:eastAsia="fr-CH"/>
        </w:rPr>
      </w:pPr>
    </w:p>
    <w:p w14:paraId="290D6861" w14:textId="3D67B14A" w:rsidR="002B0363" w:rsidRDefault="002B0363" w:rsidP="00050F7C">
      <w:pPr>
        <w:rPr>
          <w:lang w:eastAsia="fr-CH"/>
        </w:rPr>
      </w:pPr>
      <w:r>
        <w:rPr>
          <w:lang w:eastAsia="fr-CH"/>
        </w:rPr>
        <w:t>Ensuite depuis l</w:t>
      </w:r>
      <w:r w:rsidR="001E3791">
        <w:rPr>
          <w:lang w:eastAsia="fr-CH"/>
        </w:rPr>
        <w:t>e terminal sur l</w:t>
      </w:r>
      <w:r w:rsidR="007A288D">
        <w:rPr>
          <w:lang w:eastAsia="fr-CH"/>
        </w:rPr>
        <w:t xml:space="preserve">e WSL il faut faire les commandes suivantes : </w:t>
      </w:r>
    </w:p>
    <w:p w14:paraId="7C69E2D2" w14:textId="39A02E40" w:rsidR="007A288D" w:rsidRPr="002B0942" w:rsidRDefault="005F534D" w:rsidP="00933E08">
      <w:pPr>
        <w:pStyle w:val="Code4"/>
        <w:rPr>
          <w:lang w:eastAsia="fr-CH"/>
        </w:rPr>
      </w:pPr>
      <w:r w:rsidRPr="002B0942">
        <w:rPr>
          <w:lang w:eastAsia="fr-CH"/>
        </w:rPr>
        <w:t>sudo apt install openjdk-17-jdk -y</w:t>
      </w:r>
    </w:p>
    <w:p w14:paraId="14812BE6" w14:textId="7ACBC24A" w:rsidR="005F534D" w:rsidRPr="002B0942" w:rsidRDefault="002B0942" w:rsidP="00933E08">
      <w:pPr>
        <w:pStyle w:val="Code4"/>
        <w:rPr>
          <w:lang w:eastAsia="fr-CH"/>
        </w:rPr>
      </w:pPr>
      <w:r w:rsidRPr="002B0942">
        <w:rPr>
          <w:lang w:eastAsia="fr-CH"/>
        </w:rPr>
        <w:t>echo 'export JAVA_HOME=/usr/lib/jvm/java-17-openjdk-amd64' &gt;&gt; ~/.bashrc</w:t>
      </w:r>
    </w:p>
    <w:p w14:paraId="79F68437" w14:textId="2857D79D" w:rsidR="002B0942" w:rsidRPr="00A215F2" w:rsidRDefault="002B0942" w:rsidP="00933E08">
      <w:pPr>
        <w:pStyle w:val="Code4"/>
        <w:rPr>
          <w:lang w:val="fr-CH" w:eastAsia="fr-CH"/>
        </w:rPr>
      </w:pPr>
      <w:r w:rsidRPr="00A215F2">
        <w:rPr>
          <w:lang w:val="fr-CH" w:eastAsia="fr-CH"/>
        </w:rPr>
        <w:t>source ~/.bashrc</w:t>
      </w:r>
    </w:p>
    <w:p w14:paraId="0B55874F" w14:textId="1E804CDD" w:rsidR="002B0942" w:rsidRPr="00A215F2" w:rsidRDefault="002B0942" w:rsidP="00933E08">
      <w:pPr>
        <w:pStyle w:val="Code4"/>
        <w:rPr>
          <w:lang w:val="fr-CH" w:eastAsia="fr-CH"/>
        </w:rPr>
      </w:pPr>
      <w:r w:rsidRPr="00A215F2">
        <w:rPr>
          <w:lang w:val="fr-CH" w:eastAsia="fr-CH"/>
        </w:rPr>
        <w:t>echo $JAVA_HOME</w:t>
      </w:r>
    </w:p>
    <w:p w14:paraId="46F6C027" w14:textId="77777777" w:rsidR="00933E08" w:rsidRDefault="00933E08" w:rsidP="00933E08">
      <w:pPr>
        <w:rPr>
          <w:lang w:eastAsia="fr-CH"/>
        </w:rPr>
      </w:pPr>
    </w:p>
    <w:p w14:paraId="53ABC983" w14:textId="77AF97EE" w:rsidR="00F53905" w:rsidRDefault="00F53905" w:rsidP="00933E08">
      <w:pPr>
        <w:rPr>
          <w:lang w:eastAsia="fr-CH"/>
        </w:rPr>
      </w:pPr>
      <w:r>
        <w:rPr>
          <w:lang w:eastAsia="fr-CH"/>
        </w:rPr>
        <w:t xml:space="preserve">S’il y a </w:t>
      </w:r>
      <w:r w:rsidR="00D93FE7">
        <w:rPr>
          <w:lang w:eastAsia="fr-CH"/>
        </w:rPr>
        <w:t xml:space="preserve">une erreur </w:t>
      </w:r>
      <w:r w:rsidR="00430A36">
        <w:rPr>
          <w:lang w:eastAsia="fr-CH"/>
        </w:rPr>
        <w:t>lors de l’exécution de la première ligne il faut faire la commande suivante, cela peut régler le problème</w:t>
      </w:r>
    </w:p>
    <w:p w14:paraId="50C78E57" w14:textId="061B22BA" w:rsidR="00430A36" w:rsidRPr="00A215F2" w:rsidRDefault="00A32D94" w:rsidP="00430A36">
      <w:pPr>
        <w:pStyle w:val="Code4"/>
        <w:rPr>
          <w:lang w:val="fr-CH" w:eastAsia="fr-CH"/>
        </w:rPr>
      </w:pPr>
      <w:r w:rsidRPr="00A215F2">
        <w:rPr>
          <w:lang w:val="fr-CH" w:eastAsia="fr-CH"/>
        </w:rPr>
        <w:t>sudo apt update</w:t>
      </w:r>
    </w:p>
    <w:p w14:paraId="6D45597E" w14:textId="77777777" w:rsidR="000E3908" w:rsidRPr="00A215F2" w:rsidRDefault="000E3908" w:rsidP="00430A36">
      <w:pPr>
        <w:pStyle w:val="Code4"/>
        <w:rPr>
          <w:lang w:val="fr-CH" w:eastAsia="fr-CH"/>
        </w:rPr>
      </w:pPr>
    </w:p>
    <w:p w14:paraId="5190DDB5" w14:textId="45E164B1" w:rsidR="000E3908" w:rsidRDefault="000E3908" w:rsidP="000E3908">
      <w:pPr>
        <w:rPr>
          <w:lang w:eastAsia="fr-CH"/>
        </w:rPr>
      </w:pPr>
    </w:p>
    <w:p w14:paraId="0D897424" w14:textId="0B36F4FC" w:rsidR="000E3908" w:rsidRDefault="000E3908" w:rsidP="000E3908">
      <w:pPr>
        <w:rPr>
          <w:lang w:eastAsia="fr-CH"/>
        </w:rPr>
      </w:pPr>
      <w:r>
        <w:rPr>
          <w:lang w:eastAsia="fr-CH"/>
        </w:rPr>
        <w:t xml:space="preserve">Cela a permis d’installer le </w:t>
      </w:r>
      <w:proofErr w:type="spellStart"/>
      <w:r>
        <w:rPr>
          <w:lang w:eastAsia="fr-CH"/>
        </w:rPr>
        <w:t>Jdk</w:t>
      </w:r>
      <w:proofErr w:type="spellEnd"/>
      <w:r>
        <w:rPr>
          <w:lang w:eastAsia="fr-CH"/>
        </w:rPr>
        <w:t xml:space="preserve"> </w:t>
      </w:r>
      <w:r w:rsidR="00D34A6A">
        <w:rPr>
          <w:lang w:eastAsia="fr-CH"/>
        </w:rPr>
        <w:t xml:space="preserve">17, une fois cela terminé il faut lancer le programme. Si tout </w:t>
      </w:r>
      <w:r w:rsidR="005B4D78">
        <w:rPr>
          <w:lang w:eastAsia="fr-CH"/>
        </w:rPr>
        <w:t>se</w:t>
      </w:r>
      <w:r w:rsidR="00D34A6A">
        <w:rPr>
          <w:lang w:eastAsia="fr-CH"/>
        </w:rPr>
        <w:t xml:space="preserve"> passe bien 2 pages web devrait être accessible </w:t>
      </w:r>
      <w:r w:rsidR="005B4D78">
        <w:rPr>
          <w:lang w:eastAsia="fr-CH"/>
        </w:rPr>
        <w:t xml:space="preserve">à ces endroits : </w:t>
      </w:r>
    </w:p>
    <w:p w14:paraId="717492EA" w14:textId="5F68BFC8" w:rsidR="005B4D78" w:rsidRDefault="005B4D78" w:rsidP="005B4D78">
      <w:pPr>
        <w:pStyle w:val="Paragraphedeliste"/>
        <w:numPr>
          <w:ilvl w:val="0"/>
          <w:numId w:val="17"/>
        </w:numPr>
        <w:rPr>
          <w:lang w:eastAsia="fr-CH"/>
        </w:rPr>
      </w:pPr>
      <w:hyperlink r:id="rId24" w:history="1">
        <w:proofErr w:type="gramStart"/>
        <w:r w:rsidRPr="005B4D78">
          <w:rPr>
            <w:rStyle w:val="Lienhypertexte"/>
            <w:lang w:eastAsia="fr-CH"/>
          </w:rPr>
          <w:t>localhost:</w:t>
        </w:r>
        <w:proofErr w:type="gramEnd"/>
        <w:r w:rsidRPr="005B4D78">
          <w:rPr>
            <w:rStyle w:val="Lienhypertexte"/>
            <w:lang w:eastAsia="fr-CH"/>
          </w:rPr>
          <w:t>8080</w:t>
        </w:r>
      </w:hyperlink>
    </w:p>
    <w:p w14:paraId="40CA5282" w14:textId="50491568" w:rsidR="005B4D78" w:rsidRDefault="005B4D78" w:rsidP="005B4D78">
      <w:pPr>
        <w:pStyle w:val="Paragraphedeliste"/>
        <w:numPr>
          <w:ilvl w:val="0"/>
          <w:numId w:val="17"/>
        </w:numPr>
        <w:rPr>
          <w:lang w:eastAsia="fr-CH"/>
        </w:rPr>
      </w:pPr>
      <w:hyperlink r:id="rId25" w:history="1">
        <w:proofErr w:type="gramStart"/>
        <w:r w:rsidRPr="005B4D78">
          <w:rPr>
            <w:rStyle w:val="Lienhypertexte"/>
            <w:lang w:eastAsia="fr-CH"/>
          </w:rPr>
          <w:t>localhost:</w:t>
        </w:r>
        <w:proofErr w:type="gramEnd"/>
        <w:r w:rsidRPr="005B4D78">
          <w:rPr>
            <w:rStyle w:val="Lienhypertexte"/>
            <w:lang w:eastAsia="fr-CH"/>
          </w:rPr>
          <w:t>8080/</w:t>
        </w:r>
        <w:proofErr w:type="spellStart"/>
        <w:r w:rsidRPr="005B4D78">
          <w:rPr>
            <w:rStyle w:val="Lienhypertexte"/>
            <w:lang w:eastAsia="fr-CH"/>
          </w:rPr>
          <w:t>greeting</w:t>
        </w:r>
        <w:proofErr w:type="spellEnd"/>
      </w:hyperlink>
    </w:p>
    <w:p w14:paraId="17C29AF8" w14:textId="0E4865CB" w:rsidR="00CF39FB" w:rsidRDefault="00CF39FB" w:rsidP="00CF39FB">
      <w:pPr>
        <w:pStyle w:val="Titre3"/>
        <w:rPr>
          <w:lang w:eastAsia="fr-CH"/>
        </w:rPr>
      </w:pPr>
      <w:bookmarkStart w:id="9" w:name="_Toc193708740"/>
      <w:r>
        <w:rPr>
          <w:lang w:eastAsia="fr-CH"/>
        </w:rPr>
        <w:lastRenderedPageBreak/>
        <w:t>Observation</w:t>
      </w:r>
      <w:bookmarkEnd w:id="9"/>
    </w:p>
    <w:p w14:paraId="3881239A" w14:textId="77777777" w:rsidR="00ED40CB" w:rsidRDefault="00ED40CB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 xml:space="preserve">Observez la console pour comprendre comment le projet est lancé et comment il tourne ? </w:t>
      </w:r>
    </w:p>
    <w:p w14:paraId="4F6EE05C" w14:textId="77777777" w:rsidR="007C001A" w:rsidRPr="007C001A" w:rsidRDefault="007C001A" w:rsidP="007C001A">
      <w:pPr>
        <w:keepLines w:val="0"/>
        <w:rPr>
          <w:rFonts w:ascii="Calibri" w:hAnsi="Calibri" w:cs="Calibri"/>
          <w:sz w:val="26"/>
          <w:szCs w:val="26"/>
          <w:lang w:eastAsia="fr-CH"/>
        </w:rPr>
      </w:pPr>
      <w:r w:rsidRPr="007C001A">
        <w:rPr>
          <w:rFonts w:ascii="Calibri" w:hAnsi="Calibri" w:cs="Calibri"/>
          <w:sz w:val="26"/>
          <w:szCs w:val="26"/>
          <w:lang w:eastAsia="fr-CH"/>
        </w:rPr>
        <w:t>L'application Spring Boot démarre avec Java 17.</w:t>
      </w:r>
    </w:p>
    <w:p w14:paraId="6BA1F83E" w14:textId="77777777" w:rsidR="007C001A" w:rsidRPr="007C001A" w:rsidRDefault="007C001A" w:rsidP="007C001A">
      <w:pPr>
        <w:keepLines w:val="0"/>
        <w:rPr>
          <w:rFonts w:ascii="Calibri" w:hAnsi="Calibri" w:cs="Calibri"/>
          <w:sz w:val="26"/>
          <w:szCs w:val="26"/>
          <w:lang w:eastAsia="fr-CH"/>
        </w:rPr>
      </w:pPr>
      <w:r w:rsidRPr="007C001A">
        <w:rPr>
          <w:rFonts w:ascii="Calibri" w:hAnsi="Calibri" w:cs="Calibri"/>
          <w:sz w:val="26"/>
          <w:szCs w:val="26"/>
          <w:lang w:eastAsia="fr-CH"/>
        </w:rPr>
        <w:t>Elle utilise Tomcat 10.1.24 comme serveur web embarqué.</w:t>
      </w:r>
    </w:p>
    <w:p w14:paraId="2C0DF6F4" w14:textId="06A4C27E" w:rsidR="009274ED" w:rsidRPr="00ED40CB" w:rsidRDefault="009274ED" w:rsidP="007C001A">
      <w:pPr>
        <w:keepLines w:val="0"/>
        <w:rPr>
          <w:rFonts w:ascii="Calibri" w:hAnsi="Calibri" w:cs="Calibri"/>
          <w:sz w:val="26"/>
          <w:szCs w:val="26"/>
          <w:lang w:eastAsia="fr-CH"/>
        </w:rPr>
      </w:pPr>
    </w:p>
    <w:p w14:paraId="4D3FA2B0" w14:textId="77777777" w:rsidR="00ED40CB" w:rsidRDefault="00ED40CB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 xml:space="preserve">C'est quoi le </w:t>
      </w:r>
      <w:proofErr w:type="spellStart"/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>build</w:t>
      </w:r>
      <w:proofErr w:type="spellEnd"/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 xml:space="preserve"> et le run de Java ? Quel outil a-t-on utiliser pour </w:t>
      </w:r>
      <w:proofErr w:type="spellStart"/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>build</w:t>
      </w:r>
      <w:proofErr w:type="spellEnd"/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 xml:space="preserve"> le projet ?</w:t>
      </w:r>
    </w:p>
    <w:p w14:paraId="67345B35" w14:textId="226C5101" w:rsidR="009274ED" w:rsidRDefault="00495FBC" w:rsidP="00ED40CB">
      <w:pPr>
        <w:keepLines w:val="0"/>
        <w:rPr>
          <w:rFonts w:ascii="Calibri" w:hAnsi="Calibri" w:cs="Calibri"/>
          <w:sz w:val="26"/>
          <w:szCs w:val="26"/>
          <w:lang w:eastAsia="fr-CH"/>
        </w:rPr>
      </w:pPr>
      <w:r w:rsidRPr="007C001A">
        <w:rPr>
          <w:rFonts w:ascii="Calibri" w:hAnsi="Calibri" w:cs="Calibri"/>
          <w:sz w:val="26"/>
          <w:szCs w:val="26"/>
          <w:lang w:eastAsia="fr-CH"/>
        </w:rPr>
        <w:t>Elle écoute sur le port 8080 et utilise le profil "default".</w:t>
      </w:r>
    </w:p>
    <w:p w14:paraId="1D4D8D7B" w14:textId="77777777" w:rsidR="00495FBC" w:rsidRPr="00ED40CB" w:rsidRDefault="00495FBC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</w:p>
    <w:p w14:paraId="1D510851" w14:textId="77777777" w:rsidR="00ED40CB" w:rsidRDefault="00ED40CB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 xml:space="preserve">Y a-t-il un serveur web ? </w:t>
      </w:r>
    </w:p>
    <w:p w14:paraId="24181B00" w14:textId="02EB65F0" w:rsidR="009274ED" w:rsidRPr="00E725C5" w:rsidRDefault="00E725C5" w:rsidP="00ED40CB">
      <w:pPr>
        <w:keepLines w:val="0"/>
        <w:rPr>
          <w:rFonts w:ascii="Calibri" w:hAnsi="Calibri" w:cs="Calibri"/>
          <w:sz w:val="26"/>
          <w:szCs w:val="26"/>
          <w:lang w:eastAsia="fr-CH"/>
        </w:rPr>
      </w:pPr>
      <w:r w:rsidRPr="00E725C5">
        <w:rPr>
          <w:rFonts w:ascii="Calibri" w:hAnsi="Calibri" w:cs="Calibri"/>
          <w:sz w:val="26"/>
          <w:szCs w:val="26"/>
          <w:lang w:eastAsia="fr-CH"/>
        </w:rPr>
        <w:t>Oui, un serveur Tomcat est intégré à l'application.</w:t>
      </w:r>
    </w:p>
    <w:p w14:paraId="0443A21E" w14:textId="77777777" w:rsidR="00495FBC" w:rsidRPr="00ED40CB" w:rsidRDefault="00495FBC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</w:p>
    <w:p w14:paraId="48B8BEC0" w14:textId="77777777" w:rsidR="00ED40CB" w:rsidRDefault="00ED40CB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>Quelle version de java est utilisée ?</w:t>
      </w:r>
    </w:p>
    <w:p w14:paraId="379DFCC4" w14:textId="6042DCC2" w:rsidR="00E725C5" w:rsidRPr="00E725C5" w:rsidRDefault="00E725C5" w:rsidP="00ED40CB">
      <w:pPr>
        <w:keepLines w:val="0"/>
        <w:rPr>
          <w:rFonts w:ascii="Calibri" w:hAnsi="Calibri" w:cs="Calibri"/>
          <w:sz w:val="26"/>
          <w:szCs w:val="26"/>
          <w:lang w:eastAsia="fr-CH"/>
        </w:rPr>
      </w:pPr>
      <w:r>
        <w:rPr>
          <w:rFonts w:ascii="Calibri" w:hAnsi="Calibri" w:cs="Calibri"/>
          <w:sz w:val="26"/>
          <w:szCs w:val="26"/>
          <w:lang w:eastAsia="fr-CH"/>
        </w:rPr>
        <w:t>Java 17.0.14</w:t>
      </w:r>
    </w:p>
    <w:p w14:paraId="45CA2E09" w14:textId="77777777" w:rsidR="009274ED" w:rsidRPr="00ED40CB" w:rsidRDefault="009274ED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</w:p>
    <w:p w14:paraId="727AB5D9" w14:textId="77777777" w:rsidR="00ED40CB" w:rsidRPr="00ED40CB" w:rsidRDefault="00ED40CB" w:rsidP="00ED40CB">
      <w:pPr>
        <w:keepLines w:val="0"/>
        <w:rPr>
          <w:rFonts w:ascii="Calibri" w:hAnsi="Calibri" w:cs="Calibri"/>
          <w:b/>
          <w:bCs/>
          <w:sz w:val="26"/>
          <w:szCs w:val="26"/>
          <w:lang w:eastAsia="fr-CH"/>
        </w:rPr>
      </w:pPr>
      <w:proofErr w:type="gramStart"/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>Si il</w:t>
      </w:r>
      <w:proofErr w:type="gramEnd"/>
      <w:r w:rsidRPr="00ED40CB">
        <w:rPr>
          <w:rFonts w:ascii="Calibri" w:hAnsi="Calibri" w:cs="Calibri"/>
          <w:b/>
          <w:bCs/>
          <w:sz w:val="26"/>
          <w:szCs w:val="26"/>
          <w:lang w:eastAsia="fr-CH"/>
        </w:rPr>
        <w:t xml:space="preserve"> y a un serveur web, quelle version utilise-t-il ?</w:t>
      </w:r>
    </w:p>
    <w:p w14:paraId="6DC336C6" w14:textId="78C3A95C" w:rsidR="00CF39FB" w:rsidRPr="000F7FD4" w:rsidRDefault="000F7FD4" w:rsidP="00CF39FB">
      <w:pPr>
        <w:rPr>
          <w:lang w:eastAsia="fr-CH"/>
        </w:rPr>
      </w:pPr>
      <w:r w:rsidRPr="000F7FD4">
        <w:rPr>
          <w:lang w:eastAsia="fr-CH"/>
        </w:rPr>
        <w:t>Tomcat 10.1.24.</w:t>
      </w:r>
    </w:p>
    <w:p w14:paraId="258E5F9C" w14:textId="77777777" w:rsidR="00ED7126" w:rsidRDefault="00ED7126">
      <w:pPr>
        <w:keepLines w:val="0"/>
        <w:rPr>
          <w:b/>
          <w:sz w:val="28"/>
          <w:szCs w:val="28"/>
          <w:lang w:eastAsia="fr-CH"/>
        </w:rPr>
      </w:pPr>
      <w:r>
        <w:rPr>
          <w:lang w:eastAsia="fr-CH"/>
        </w:rPr>
        <w:br w:type="page"/>
      </w:r>
    </w:p>
    <w:p w14:paraId="30196D65" w14:textId="41C1094B" w:rsidR="00050F7C" w:rsidRDefault="00050F7C" w:rsidP="00050F7C">
      <w:pPr>
        <w:pStyle w:val="Titre2"/>
        <w:rPr>
          <w:lang w:eastAsia="fr-CH"/>
        </w:rPr>
      </w:pPr>
      <w:bookmarkStart w:id="10" w:name="_Toc193708741"/>
      <w:r w:rsidRPr="00050F7C">
        <w:rPr>
          <w:lang w:eastAsia="fr-CH"/>
        </w:rPr>
        <w:lastRenderedPageBreak/>
        <w:t>Conteneurisation</w:t>
      </w:r>
      <w:bookmarkEnd w:id="10"/>
    </w:p>
    <w:p w14:paraId="32D7D86A" w14:textId="14E590EC" w:rsidR="00A215F2" w:rsidRDefault="00F6249A" w:rsidP="00F6249A">
      <w:pPr>
        <w:pStyle w:val="Titre3"/>
        <w:rPr>
          <w:lang w:eastAsia="fr-CH"/>
        </w:rPr>
      </w:pPr>
      <w:bookmarkStart w:id="11" w:name="_Toc193708742"/>
      <w:r>
        <w:rPr>
          <w:lang w:eastAsia="fr-CH"/>
        </w:rPr>
        <w:t>Réalisation</w:t>
      </w:r>
      <w:bookmarkEnd w:id="11"/>
    </w:p>
    <w:p w14:paraId="20FCB704" w14:textId="219C0DBF" w:rsidR="00F6249A" w:rsidRDefault="00F6249A" w:rsidP="00F6249A">
      <w:pPr>
        <w:rPr>
          <w:lang w:eastAsia="fr-CH"/>
        </w:rPr>
      </w:pPr>
      <w:r>
        <w:rPr>
          <w:lang w:eastAsia="fr-CH"/>
        </w:rPr>
        <w:t>Tout d’abord il faut ajouter son fichi</w:t>
      </w:r>
      <w:r w:rsidR="00440282">
        <w:rPr>
          <w:lang w:eastAsia="fr-CH"/>
        </w:rPr>
        <w:t xml:space="preserve">er docker à son projet, pour ce faire il faut faire CTRL + SHIFT + P puis rechercher </w:t>
      </w:r>
      <w:proofErr w:type="spellStart"/>
      <w:r w:rsidR="00440282">
        <w:rPr>
          <w:lang w:eastAsia="fr-CH"/>
        </w:rPr>
        <w:t>Add</w:t>
      </w:r>
      <w:proofErr w:type="spellEnd"/>
      <w:r w:rsidR="00440282">
        <w:rPr>
          <w:lang w:eastAsia="fr-CH"/>
        </w:rPr>
        <w:t xml:space="preserve"> Docker Files to Workspace</w:t>
      </w:r>
    </w:p>
    <w:p w14:paraId="5D544D40" w14:textId="77777777" w:rsidR="00440282" w:rsidRDefault="00440282" w:rsidP="00F6249A">
      <w:pPr>
        <w:rPr>
          <w:lang w:eastAsia="fr-CH"/>
        </w:rPr>
      </w:pPr>
    </w:p>
    <w:p w14:paraId="4BDEB0BA" w14:textId="41BB5407" w:rsidR="00440282" w:rsidRDefault="00440282" w:rsidP="00F6249A">
      <w:pPr>
        <w:rPr>
          <w:lang w:eastAsia="fr-CH"/>
        </w:rPr>
      </w:pPr>
      <w:r>
        <w:rPr>
          <w:lang w:eastAsia="fr-CH"/>
        </w:rPr>
        <w:t>Ensuite il faut choisir java</w:t>
      </w:r>
      <w:r w:rsidR="00833EBB">
        <w:rPr>
          <w:lang w:eastAsia="fr-CH"/>
        </w:rPr>
        <w:t>, le fichier pom.xml et le port 8080</w:t>
      </w:r>
    </w:p>
    <w:p w14:paraId="25873B9A" w14:textId="77777777" w:rsidR="00833EBB" w:rsidRDefault="00833EBB" w:rsidP="00F6249A">
      <w:pPr>
        <w:rPr>
          <w:lang w:eastAsia="fr-CH"/>
        </w:rPr>
      </w:pPr>
    </w:p>
    <w:p w14:paraId="59995CC5" w14:textId="179635E4" w:rsidR="00833EBB" w:rsidRDefault="00833EBB" w:rsidP="00F6249A">
      <w:pPr>
        <w:rPr>
          <w:lang w:eastAsia="fr-CH"/>
        </w:rPr>
      </w:pPr>
      <w:r>
        <w:rPr>
          <w:lang w:eastAsia="fr-CH"/>
        </w:rPr>
        <w:t xml:space="preserve">Le </w:t>
      </w:r>
      <w:proofErr w:type="spellStart"/>
      <w:r>
        <w:rPr>
          <w:lang w:eastAsia="fr-CH"/>
        </w:rPr>
        <w:t>Dockerfile</w:t>
      </w:r>
      <w:proofErr w:type="spellEnd"/>
      <w:r>
        <w:rPr>
          <w:lang w:eastAsia="fr-CH"/>
        </w:rPr>
        <w:t xml:space="preserve"> devrait ressembler à cela. Si c’est le cas il faut dans le terminal se déplacer dans </w:t>
      </w:r>
      <w:proofErr w:type="spellStart"/>
      <w:r>
        <w:rPr>
          <w:lang w:eastAsia="fr-CH"/>
        </w:rPr>
        <w:t>complete</w:t>
      </w:r>
      <w:proofErr w:type="spellEnd"/>
      <w:r>
        <w:rPr>
          <w:lang w:eastAsia="fr-CH"/>
        </w:rPr>
        <w:t xml:space="preserve"> et taper les commandes suivantes : </w:t>
      </w:r>
    </w:p>
    <w:p w14:paraId="30F02F78" w14:textId="2DD7479B" w:rsidR="00F9370C" w:rsidRDefault="00A531BC" w:rsidP="00F6249A">
      <w:pPr>
        <w:rPr>
          <w:lang w:eastAsia="fr-CH"/>
        </w:rPr>
      </w:pPr>
      <w:r w:rsidRPr="00A531BC">
        <w:rPr>
          <w:noProof/>
          <w:lang w:eastAsia="fr-CH"/>
        </w:rPr>
        <w:drawing>
          <wp:inline distT="0" distB="0" distL="0" distR="0" wp14:anchorId="36E2D6E8" wp14:editId="31DA9A7E">
            <wp:extent cx="4998720" cy="1106419"/>
            <wp:effectExtent l="0" t="0" r="0" b="0"/>
            <wp:docPr id="46040975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975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3945" cy="11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721D" w14:textId="77777777" w:rsidR="00833EBB" w:rsidRDefault="00833EBB" w:rsidP="00F6249A">
      <w:pPr>
        <w:rPr>
          <w:lang w:eastAsia="fr-CH"/>
        </w:rPr>
      </w:pPr>
    </w:p>
    <w:p w14:paraId="6E5EEFD7" w14:textId="77777777" w:rsidR="00513AEB" w:rsidRPr="00513AEB" w:rsidRDefault="00513AEB" w:rsidP="00513AEB">
      <w:pPr>
        <w:pStyle w:val="Code4"/>
        <w:rPr>
          <w:lang w:eastAsia="fr-CH"/>
        </w:rPr>
      </w:pPr>
      <w:r w:rsidRPr="00513AEB">
        <w:rPr>
          <w:lang w:eastAsia="fr-CH"/>
        </w:rPr>
        <w:t>cd complete</w:t>
      </w:r>
    </w:p>
    <w:p w14:paraId="4B24017E" w14:textId="77777777" w:rsidR="00513AEB" w:rsidRPr="00513AEB" w:rsidRDefault="00513AEB" w:rsidP="00513AEB">
      <w:pPr>
        <w:pStyle w:val="Code4"/>
        <w:rPr>
          <w:lang w:eastAsia="fr-CH"/>
        </w:rPr>
      </w:pPr>
      <w:r w:rsidRPr="00513AEB">
        <w:rPr>
          <w:lang w:eastAsia="fr-CH"/>
        </w:rPr>
        <w:t> </w:t>
      </w:r>
    </w:p>
    <w:p w14:paraId="3F5A1850" w14:textId="77777777" w:rsidR="00513AEB" w:rsidRPr="00513AEB" w:rsidRDefault="00513AEB" w:rsidP="00513AEB">
      <w:pPr>
        <w:pStyle w:val="Code4"/>
        <w:rPr>
          <w:lang w:eastAsia="fr-CH"/>
        </w:rPr>
      </w:pPr>
      <w:r w:rsidRPr="00513AEB">
        <w:rPr>
          <w:lang w:eastAsia="fr-CH"/>
        </w:rPr>
        <w:t>sudo apt install maven</w:t>
      </w:r>
    </w:p>
    <w:p w14:paraId="7E639139" w14:textId="77777777" w:rsidR="00513AEB" w:rsidRPr="00513AEB" w:rsidRDefault="00513AEB" w:rsidP="00513AEB">
      <w:pPr>
        <w:pStyle w:val="Code4"/>
        <w:rPr>
          <w:lang w:eastAsia="fr-CH"/>
        </w:rPr>
      </w:pPr>
      <w:r w:rsidRPr="00513AEB">
        <w:rPr>
          <w:lang w:eastAsia="fr-CH"/>
        </w:rPr>
        <w:t> </w:t>
      </w:r>
    </w:p>
    <w:p w14:paraId="4CC72195" w14:textId="77777777" w:rsidR="00513AEB" w:rsidRPr="004B308B" w:rsidRDefault="00513AEB" w:rsidP="00513AEB">
      <w:pPr>
        <w:pStyle w:val="Code4"/>
        <w:rPr>
          <w:lang w:val="fr-CH" w:eastAsia="fr-CH"/>
        </w:rPr>
      </w:pPr>
      <w:r w:rsidRPr="004B308B">
        <w:rPr>
          <w:lang w:val="fr-CH" w:eastAsia="fr-CH"/>
        </w:rPr>
        <w:t>mvn clean package</w:t>
      </w:r>
    </w:p>
    <w:p w14:paraId="2D0884AB" w14:textId="0E601DEF" w:rsidR="00A531BC" w:rsidRDefault="00513AEB" w:rsidP="00513AEB">
      <w:pPr>
        <w:rPr>
          <w:lang w:eastAsia="fr-CH"/>
        </w:rPr>
      </w:pPr>
      <w:r w:rsidRPr="00513AEB">
        <w:rPr>
          <w:lang w:eastAsia="fr-CH"/>
        </w:rPr>
        <w:t> </w:t>
      </w:r>
    </w:p>
    <w:p w14:paraId="728D6CC8" w14:textId="409DD1B2" w:rsidR="00833EBB" w:rsidRDefault="00833EBB" w:rsidP="00F6249A">
      <w:pPr>
        <w:rPr>
          <w:lang w:eastAsia="fr-CH"/>
        </w:rPr>
      </w:pPr>
      <w:r>
        <w:rPr>
          <w:lang w:eastAsia="fr-CH"/>
        </w:rPr>
        <w:t xml:space="preserve">Une fois cela effectué il faut </w:t>
      </w:r>
      <w:r w:rsidR="00F9370C">
        <w:rPr>
          <w:lang w:eastAsia="fr-CH"/>
        </w:rPr>
        <w:t>dans docker faire un click droit dessus et sélectionner run</w:t>
      </w:r>
    </w:p>
    <w:p w14:paraId="4AC5287A" w14:textId="22752DD1" w:rsidR="00513AEB" w:rsidRPr="00F6249A" w:rsidRDefault="00ED7126" w:rsidP="00F6249A">
      <w:pPr>
        <w:rPr>
          <w:lang w:eastAsia="fr-CH"/>
        </w:rPr>
      </w:pPr>
      <w:r w:rsidRPr="00ED7126">
        <w:rPr>
          <w:noProof/>
          <w:lang w:eastAsia="fr-CH"/>
        </w:rPr>
        <w:drawing>
          <wp:inline distT="0" distB="0" distL="0" distR="0" wp14:anchorId="046B61A1" wp14:editId="046EFC27">
            <wp:extent cx="3676650" cy="1644591"/>
            <wp:effectExtent l="0" t="0" r="0" b="0"/>
            <wp:docPr id="945436606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6606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2438" cy="1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27F" w14:textId="51BB84B2" w:rsidR="00F6249A" w:rsidRDefault="00F6249A" w:rsidP="00F6249A">
      <w:pPr>
        <w:pStyle w:val="Titre3"/>
        <w:rPr>
          <w:lang w:eastAsia="fr-CH"/>
        </w:rPr>
      </w:pPr>
      <w:bookmarkStart w:id="12" w:name="_Toc193708743"/>
      <w:r>
        <w:rPr>
          <w:lang w:eastAsia="fr-CH"/>
        </w:rPr>
        <w:t>Observation</w:t>
      </w:r>
      <w:bookmarkEnd w:id="12"/>
    </w:p>
    <w:p w14:paraId="0FC7ECE8" w14:textId="77777777" w:rsidR="00C63518" w:rsidRPr="00C63518" w:rsidRDefault="00C63518" w:rsidP="00C63518">
      <w:pPr>
        <w:rPr>
          <w:b/>
          <w:bCs/>
          <w:lang w:eastAsia="fr-CH"/>
        </w:rPr>
      </w:pPr>
      <w:r w:rsidRPr="00C63518">
        <w:rPr>
          <w:b/>
          <w:bCs/>
          <w:lang w:eastAsia="fr-CH"/>
        </w:rPr>
        <w:t>Pourquoi faire un container pour une application Java ?</w:t>
      </w:r>
    </w:p>
    <w:p w14:paraId="03D8308A" w14:textId="77777777" w:rsidR="00C63518" w:rsidRDefault="00C63518" w:rsidP="002B709D">
      <w:pPr>
        <w:pStyle w:val="Paragraphedeliste"/>
        <w:numPr>
          <w:ilvl w:val="0"/>
          <w:numId w:val="18"/>
        </w:numPr>
        <w:rPr>
          <w:lang w:eastAsia="fr-CH"/>
        </w:rPr>
      </w:pPr>
      <w:r>
        <w:rPr>
          <w:lang w:eastAsia="fr-CH"/>
        </w:rPr>
        <w:t>Permet de standardiser l’environnement d’exécution (même JDK, mêmes dépendances).</w:t>
      </w:r>
    </w:p>
    <w:p w14:paraId="17CAD0B6" w14:textId="3D3FCABB" w:rsidR="00C63518" w:rsidRDefault="00C63518" w:rsidP="002B709D">
      <w:pPr>
        <w:pStyle w:val="Paragraphedeliste"/>
        <w:numPr>
          <w:ilvl w:val="0"/>
          <w:numId w:val="18"/>
        </w:numPr>
        <w:rPr>
          <w:lang w:eastAsia="fr-CH"/>
        </w:rPr>
      </w:pPr>
      <w:r>
        <w:rPr>
          <w:lang w:eastAsia="fr-CH"/>
        </w:rPr>
        <w:t xml:space="preserve">Facilite le déploiement et l’évolutivité sur différents environnements </w:t>
      </w:r>
    </w:p>
    <w:p w14:paraId="5AB5A0E5" w14:textId="77777777" w:rsidR="00C63518" w:rsidRDefault="00C63518" w:rsidP="002B709D">
      <w:pPr>
        <w:pStyle w:val="Paragraphedeliste"/>
        <w:numPr>
          <w:ilvl w:val="0"/>
          <w:numId w:val="18"/>
        </w:numPr>
        <w:rPr>
          <w:lang w:eastAsia="fr-CH"/>
        </w:rPr>
      </w:pPr>
      <w:r>
        <w:rPr>
          <w:lang w:eastAsia="fr-CH"/>
        </w:rPr>
        <w:t>Isolation du processus pour éviter les conflits avec d’autres applications.</w:t>
      </w:r>
    </w:p>
    <w:p w14:paraId="04EA55AD" w14:textId="77777777" w:rsidR="00C63518" w:rsidRDefault="00C63518" w:rsidP="002B709D">
      <w:pPr>
        <w:pStyle w:val="Paragraphedeliste"/>
        <w:numPr>
          <w:ilvl w:val="0"/>
          <w:numId w:val="18"/>
        </w:numPr>
        <w:rPr>
          <w:lang w:eastAsia="fr-CH"/>
        </w:rPr>
      </w:pPr>
      <w:r>
        <w:rPr>
          <w:lang w:eastAsia="fr-CH"/>
        </w:rPr>
        <w:t>Simplifie la gestion des dépendances et des configurations.</w:t>
      </w:r>
    </w:p>
    <w:p w14:paraId="2CE57137" w14:textId="559F6679" w:rsidR="00C63518" w:rsidRPr="00C63518" w:rsidRDefault="00C63518" w:rsidP="00C63518">
      <w:pPr>
        <w:rPr>
          <w:b/>
          <w:bCs/>
          <w:lang w:eastAsia="fr-CH"/>
        </w:rPr>
      </w:pPr>
      <w:r w:rsidRPr="00C63518">
        <w:rPr>
          <w:b/>
          <w:bCs/>
          <w:lang w:eastAsia="fr-CH"/>
        </w:rPr>
        <w:t>Y a-t-il un serveur web ? O</w:t>
      </w:r>
      <w:r w:rsidRPr="00C63518">
        <w:rPr>
          <w:rFonts w:cs="Arial"/>
          <w:b/>
          <w:bCs/>
          <w:lang w:eastAsia="fr-CH"/>
        </w:rPr>
        <w:t>ù</w:t>
      </w:r>
      <w:r w:rsidRPr="00C63518">
        <w:rPr>
          <w:b/>
          <w:bCs/>
          <w:lang w:eastAsia="fr-CH"/>
        </w:rPr>
        <w:t xml:space="preserve"> se trouve-t-il ?</w:t>
      </w:r>
    </w:p>
    <w:p w14:paraId="79351AA0" w14:textId="77777777" w:rsidR="00C63518" w:rsidRDefault="00C63518" w:rsidP="00C63518">
      <w:pPr>
        <w:rPr>
          <w:lang w:eastAsia="fr-CH"/>
        </w:rPr>
      </w:pPr>
      <w:r>
        <w:rPr>
          <w:lang w:eastAsia="fr-CH"/>
        </w:rPr>
        <w:t>Oui, l’application utilise un serveur Tomcat embarqué dans Spring Boot.</w:t>
      </w:r>
    </w:p>
    <w:p w14:paraId="054B6F8E" w14:textId="77777777" w:rsidR="00C63518" w:rsidRDefault="00C63518" w:rsidP="00C63518">
      <w:pPr>
        <w:rPr>
          <w:lang w:eastAsia="fr-CH"/>
        </w:rPr>
      </w:pPr>
      <w:r>
        <w:rPr>
          <w:lang w:eastAsia="fr-CH"/>
        </w:rPr>
        <w:t>Il est inclus dans le .jar de l’application et s’exécute à l’intérieur du container Docker.</w:t>
      </w:r>
    </w:p>
    <w:p w14:paraId="3A033EC7" w14:textId="77777777" w:rsidR="00C63518" w:rsidRDefault="00C63518" w:rsidP="00C63518">
      <w:pPr>
        <w:rPr>
          <w:lang w:eastAsia="fr-CH"/>
        </w:rPr>
      </w:pPr>
      <w:r>
        <w:rPr>
          <w:lang w:eastAsia="fr-CH"/>
        </w:rPr>
        <w:t>Le serveur écoute sur le port 8080 dans le container et est exposé pour être accessible depuis l’extérieur.</w:t>
      </w:r>
    </w:p>
    <w:p w14:paraId="298C27DE" w14:textId="1888F413" w:rsidR="00C63518" w:rsidRPr="00C63518" w:rsidRDefault="00C63518" w:rsidP="00C63518">
      <w:pPr>
        <w:rPr>
          <w:b/>
          <w:bCs/>
          <w:lang w:eastAsia="fr-CH"/>
        </w:rPr>
      </w:pPr>
      <w:r w:rsidRPr="00C63518">
        <w:rPr>
          <w:rFonts w:cs="Arial"/>
          <w:b/>
          <w:bCs/>
          <w:lang w:eastAsia="fr-CH"/>
        </w:rPr>
        <w:t>À</w:t>
      </w:r>
      <w:r w:rsidRPr="00C63518">
        <w:rPr>
          <w:b/>
          <w:bCs/>
          <w:lang w:eastAsia="fr-CH"/>
        </w:rPr>
        <w:t xml:space="preserve"> quoi faut-il faire attention (pensez aux versions !) ?</w:t>
      </w:r>
    </w:p>
    <w:p w14:paraId="00E245BF" w14:textId="77777777" w:rsidR="00C63518" w:rsidRDefault="00C63518" w:rsidP="00424E56">
      <w:pPr>
        <w:pStyle w:val="Paragraphedeliste"/>
        <w:numPr>
          <w:ilvl w:val="0"/>
          <w:numId w:val="19"/>
        </w:numPr>
        <w:rPr>
          <w:lang w:eastAsia="fr-CH"/>
        </w:rPr>
      </w:pPr>
      <w:r>
        <w:rPr>
          <w:lang w:eastAsia="fr-CH"/>
        </w:rPr>
        <w:t xml:space="preserve">Vérifier que la version du JDK utilisée dans le </w:t>
      </w:r>
      <w:proofErr w:type="spellStart"/>
      <w:r>
        <w:rPr>
          <w:lang w:eastAsia="fr-CH"/>
        </w:rPr>
        <w:t>Dockerfile</w:t>
      </w:r>
      <w:proofErr w:type="spellEnd"/>
      <w:r>
        <w:rPr>
          <w:lang w:eastAsia="fr-CH"/>
        </w:rPr>
        <w:t xml:space="preserve"> (</w:t>
      </w:r>
      <w:proofErr w:type="gramStart"/>
      <w:r>
        <w:rPr>
          <w:lang w:eastAsia="fr-CH"/>
        </w:rPr>
        <w:t>openjdk:</w:t>
      </w:r>
      <w:proofErr w:type="gramEnd"/>
      <w:r>
        <w:rPr>
          <w:lang w:eastAsia="fr-CH"/>
        </w:rPr>
        <w:t>17-jdk-alpine) est bien compatible avec l’application.</w:t>
      </w:r>
    </w:p>
    <w:p w14:paraId="039A588D" w14:textId="77777777" w:rsidR="00C63518" w:rsidRDefault="00C63518" w:rsidP="00424E56">
      <w:pPr>
        <w:pStyle w:val="Paragraphedeliste"/>
        <w:numPr>
          <w:ilvl w:val="0"/>
          <w:numId w:val="19"/>
        </w:numPr>
        <w:rPr>
          <w:lang w:eastAsia="fr-CH"/>
        </w:rPr>
      </w:pPr>
      <w:r>
        <w:rPr>
          <w:lang w:eastAsia="fr-CH"/>
        </w:rPr>
        <w:t>S’assurer que la version de Spring Boot fonctionne correctement avec Tomcat.</w:t>
      </w:r>
    </w:p>
    <w:p w14:paraId="5343DA7C" w14:textId="77777777" w:rsidR="00C63518" w:rsidRDefault="00C63518" w:rsidP="00424E56">
      <w:pPr>
        <w:pStyle w:val="Paragraphedeliste"/>
        <w:numPr>
          <w:ilvl w:val="0"/>
          <w:numId w:val="19"/>
        </w:numPr>
        <w:rPr>
          <w:lang w:eastAsia="fr-CH"/>
        </w:rPr>
      </w:pPr>
      <w:r>
        <w:rPr>
          <w:lang w:eastAsia="fr-CH"/>
        </w:rPr>
        <w:t xml:space="preserve">Toujours </w:t>
      </w:r>
      <w:proofErr w:type="spellStart"/>
      <w:r>
        <w:rPr>
          <w:lang w:eastAsia="fr-CH"/>
        </w:rPr>
        <w:t>builder</w:t>
      </w:r>
      <w:proofErr w:type="spellEnd"/>
      <w:r>
        <w:rPr>
          <w:lang w:eastAsia="fr-CH"/>
        </w:rPr>
        <w:t xml:space="preserve"> le projet avant de copier le .jar dans le container.</w:t>
      </w:r>
    </w:p>
    <w:p w14:paraId="67D2A061" w14:textId="6D21B466" w:rsidR="0091223E" w:rsidRPr="0091223E" w:rsidRDefault="00C63518" w:rsidP="00424E56">
      <w:pPr>
        <w:pStyle w:val="Paragraphedeliste"/>
        <w:numPr>
          <w:ilvl w:val="0"/>
          <w:numId w:val="19"/>
        </w:numPr>
        <w:rPr>
          <w:lang w:eastAsia="fr-CH"/>
        </w:rPr>
      </w:pPr>
      <w:r>
        <w:rPr>
          <w:lang w:eastAsia="fr-CH"/>
        </w:rPr>
        <w:t>Vérifier que le port 8080 est bien exposé pour éviter les problèmes d’accès.</w:t>
      </w:r>
    </w:p>
    <w:p w14:paraId="5A8675D6" w14:textId="726A85AD" w:rsidR="00050F7C" w:rsidRDefault="00050F7C" w:rsidP="00050F7C">
      <w:pPr>
        <w:pStyle w:val="Titre2"/>
        <w:rPr>
          <w:lang w:eastAsia="fr-CH"/>
        </w:rPr>
      </w:pPr>
      <w:bookmarkStart w:id="13" w:name="_Toc193708744"/>
      <w:r w:rsidRPr="00050F7C">
        <w:rPr>
          <w:lang w:eastAsia="fr-CH"/>
        </w:rPr>
        <w:lastRenderedPageBreak/>
        <w:t>Création d'un projet Spring Boot</w:t>
      </w:r>
      <w:bookmarkEnd w:id="13"/>
    </w:p>
    <w:p w14:paraId="68958379" w14:textId="516CD635" w:rsidR="00E31BBF" w:rsidRDefault="00E31BBF" w:rsidP="00E31BBF">
      <w:pPr>
        <w:pStyle w:val="Titre3"/>
        <w:rPr>
          <w:lang w:eastAsia="fr-CH"/>
        </w:rPr>
      </w:pPr>
      <w:bookmarkStart w:id="14" w:name="_Toc193708745"/>
      <w:r>
        <w:rPr>
          <w:lang w:eastAsia="fr-CH"/>
        </w:rPr>
        <w:t>Réalisation</w:t>
      </w:r>
      <w:bookmarkEnd w:id="14"/>
    </w:p>
    <w:p w14:paraId="2D8D2D6A" w14:textId="607271C2" w:rsidR="00E31BBF" w:rsidRDefault="00BE41BC" w:rsidP="00E31BBF">
      <w:pPr>
        <w:rPr>
          <w:lang w:eastAsia="fr-CH"/>
        </w:rPr>
      </w:pPr>
      <w:r>
        <w:rPr>
          <w:lang w:eastAsia="fr-CH"/>
        </w:rPr>
        <w:t xml:space="preserve">Il faut créer un projet en faisant CTRL + SHIFT + P et écrire Spring </w:t>
      </w:r>
      <w:proofErr w:type="spellStart"/>
      <w:r>
        <w:rPr>
          <w:lang w:eastAsia="fr-CH"/>
        </w:rPr>
        <w:t>Initializr</w:t>
      </w:r>
      <w:proofErr w:type="spellEnd"/>
    </w:p>
    <w:p w14:paraId="0585FDF1" w14:textId="5700169F" w:rsidR="004B308B" w:rsidRDefault="004B308B" w:rsidP="00E31BBF">
      <w:pPr>
        <w:rPr>
          <w:lang w:eastAsia="fr-CH"/>
        </w:rPr>
      </w:pPr>
      <w:r w:rsidRPr="004B308B">
        <w:rPr>
          <w:noProof/>
          <w:lang w:eastAsia="fr-CH"/>
        </w:rPr>
        <w:drawing>
          <wp:inline distT="0" distB="0" distL="0" distR="0" wp14:anchorId="3970BB7C" wp14:editId="6C21EF24">
            <wp:extent cx="5611008" cy="543001"/>
            <wp:effectExtent l="19050" t="19050" r="8890" b="28575"/>
            <wp:docPr id="1494912479" name="Image 1" descr="Une image contenant texte, capture d’écran, Police, Bleu électr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2479" name="Image 1" descr="Une image contenant texte, capture d’écran, Police, Bleu électriqu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3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1F591" w14:textId="77777777" w:rsidR="0052618A" w:rsidRDefault="0052618A" w:rsidP="00E31BBF">
      <w:pPr>
        <w:rPr>
          <w:lang w:eastAsia="fr-CH"/>
        </w:rPr>
      </w:pPr>
    </w:p>
    <w:p w14:paraId="4F99A580" w14:textId="5C6CAA7B" w:rsidR="0052618A" w:rsidRDefault="0052618A" w:rsidP="00E31BBF">
      <w:pPr>
        <w:rPr>
          <w:lang w:eastAsia="fr-CH"/>
        </w:rPr>
      </w:pPr>
      <w:r>
        <w:rPr>
          <w:lang w:eastAsia="fr-CH"/>
        </w:rPr>
        <w:t>Ensuite il faut ajouter Spring Web et Lombok</w:t>
      </w:r>
    </w:p>
    <w:p w14:paraId="4202A80D" w14:textId="77777777" w:rsidR="00935FFF" w:rsidRDefault="00935FFF" w:rsidP="00E31BBF">
      <w:pPr>
        <w:rPr>
          <w:lang w:eastAsia="fr-CH"/>
        </w:rPr>
      </w:pPr>
    </w:p>
    <w:p w14:paraId="53771B36" w14:textId="34F3EE68" w:rsidR="00935FFF" w:rsidRDefault="00935FFF" w:rsidP="00E31BBF">
      <w:pPr>
        <w:rPr>
          <w:lang w:eastAsia="fr-CH"/>
        </w:rPr>
      </w:pPr>
      <w:r>
        <w:rPr>
          <w:lang w:eastAsia="fr-CH"/>
        </w:rPr>
        <w:t xml:space="preserve">Pour finir il faut créer un contrôleur avec les méthodes permettant le </w:t>
      </w:r>
      <w:proofErr w:type="spellStart"/>
      <w:r>
        <w:rPr>
          <w:lang w:eastAsia="fr-CH"/>
        </w:rPr>
        <w:t>get</w:t>
      </w:r>
      <w:proofErr w:type="spellEnd"/>
      <w:r>
        <w:rPr>
          <w:lang w:eastAsia="fr-CH"/>
        </w:rPr>
        <w:t xml:space="preserve">, post, </w:t>
      </w:r>
      <w:proofErr w:type="spellStart"/>
      <w:r>
        <w:rPr>
          <w:lang w:eastAsia="fr-CH"/>
        </w:rPr>
        <w:t>etc</w:t>
      </w:r>
      <w:proofErr w:type="spellEnd"/>
      <w:r>
        <w:rPr>
          <w:lang w:eastAsia="fr-CH"/>
        </w:rPr>
        <w:t xml:space="preserve">, puis créer le </w:t>
      </w:r>
      <w:proofErr w:type="spellStart"/>
      <w:r>
        <w:rPr>
          <w:lang w:eastAsia="fr-CH"/>
        </w:rPr>
        <w:t>dockerfile</w:t>
      </w:r>
      <w:proofErr w:type="spellEnd"/>
      <w:r>
        <w:rPr>
          <w:lang w:eastAsia="fr-CH"/>
        </w:rPr>
        <w:t xml:space="preserve"> afin de mettre sur son docker.</w:t>
      </w:r>
    </w:p>
    <w:p w14:paraId="3646C4C1" w14:textId="77777777" w:rsidR="00935FFF" w:rsidRDefault="00935FFF" w:rsidP="00E31BBF">
      <w:pPr>
        <w:rPr>
          <w:lang w:eastAsia="fr-CH"/>
        </w:rPr>
      </w:pPr>
    </w:p>
    <w:p w14:paraId="558BD1D4" w14:textId="486FB4E1" w:rsidR="00935FFF" w:rsidRPr="00E31BBF" w:rsidRDefault="00935FFF" w:rsidP="00E31BBF">
      <w:pPr>
        <w:rPr>
          <w:lang w:eastAsia="fr-CH"/>
        </w:rPr>
      </w:pPr>
      <w:r>
        <w:rPr>
          <w:lang w:eastAsia="fr-CH"/>
        </w:rPr>
        <w:t xml:space="preserve">Une fois cela terminé il faut </w:t>
      </w:r>
      <w:r w:rsidR="00A4505B">
        <w:rPr>
          <w:lang w:eastAsia="fr-CH"/>
        </w:rPr>
        <w:t>vérifier</w:t>
      </w:r>
      <w:r>
        <w:rPr>
          <w:lang w:eastAsia="fr-CH"/>
        </w:rPr>
        <w:t xml:space="preserve"> si ses méthodes sont accessibles via </w:t>
      </w:r>
      <w:proofErr w:type="spellStart"/>
      <w:r>
        <w:rPr>
          <w:lang w:eastAsia="fr-CH"/>
        </w:rPr>
        <w:t>postman</w:t>
      </w:r>
      <w:proofErr w:type="spellEnd"/>
      <w:r>
        <w:rPr>
          <w:lang w:eastAsia="fr-CH"/>
        </w:rPr>
        <w:t>.</w:t>
      </w:r>
    </w:p>
    <w:p w14:paraId="0AE46539" w14:textId="6F03BA34" w:rsidR="00E31BBF" w:rsidRDefault="00E31BBF" w:rsidP="00E31BBF">
      <w:pPr>
        <w:pStyle w:val="Titre3"/>
        <w:rPr>
          <w:lang w:eastAsia="fr-CH"/>
        </w:rPr>
      </w:pPr>
      <w:bookmarkStart w:id="15" w:name="_Toc193708746"/>
      <w:r>
        <w:rPr>
          <w:lang w:eastAsia="fr-CH"/>
        </w:rPr>
        <w:t>Observation</w:t>
      </w:r>
      <w:bookmarkEnd w:id="15"/>
    </w:p>
    <w:p w14:paraId="42AC433B" w14:textId="77777777" w:rsidR="00703DD2" w:rsidRDefault="00703DD2" w:rsidP="00703DD2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@RestController</w:t>
      </w:r>
    </w:p>
    <w:p w14:paraId="659C05F3" w14:textId="5AF06369" w:rsidR="00703DD2" w:rsidRDefault="00703DD2" w:rsidP="00703DD2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 xml:space="preserve"> Indique que la classe est un contrôleur Spring qui gère des requêtes HTTP et retourne des données JSON.</w:t>
      </w:r>
    </w:p>
    <w:p w14:paraId="2D9D1B1D" w14:textId="77777777" w:rsidR="00703DD2" w:rsidRDefault="00703DD2" w:rsidP="00703DD2">
      <w:pPr>
        <w:rPr>
          <w:lang w:eastAsia="fr-CH"/>
        </w:rPr>
      </w:pPr>
    </w:p>
    <w:p w14:paraId="7F25E738" w14:textId="77777777" w:rsidR="00703DD2" w:rsidRDefault="00703DD2" w:rsidP="00703DD2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@GetMapping("/getExample")</w:t>
      </w:r>
    </w:p>
    <w:p w14:paraId="6C245EAE" w14:textId="179A96F7" w:rsidR="00703DD2" w:rsidRDefault="00703DD2" w:rsidP="00703DD2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>Associe la méthode à une requête GET sur l’URL /</w:t>
      </w:r>
      <w:proofErr w:type="spellStart"/>
      <w:r>
        <w:rPr>
          <w:lang w:eastAsia="fr-CH"/>
        </w:rPr>
        <w:t>getExample</w:t>
      </w:r>
      <w:proofErr w:type="spellEnd"/>
      <w:r>
        <w:rPr>
          <w:lang w:eastAsia="fr-CH"/>
        </w:rPr>
        <w:t>.</w:t>
      </w:r>
    </w:p>
    <w:p w14:paraId="4A51257B" w14:textId="77777777" w:rsidR="00703DD2" w:rsidRDefault="00703DD2" w:rsidP="00703DD2">
      <w:pPr>
        <w:rPr>
          <w:lang w:eastAsia="fr-CH"/>
        </w:rPr>
      </w:pPr>
    </w:p>
    <w:p w14:paraId="2617CBA8" w14:textId="77777777" w:rsidR="00703DD2" w:rsidRDefault="00703DD2" w:rsidP="00703DD2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@PostMapping("/postExample")</w:t>
      </w:r>
    </w:p>
    <w:p w14:paraId="79ECBC0D" w14:textId="1B2724E8" w:rsidR="00703DD2" w:rsidRDefault="00703DD2" w:rsidP="00703DD2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>Associe la méthode à une requête POST sur l’URL /</w:t>
      </w:r>
      <w:proofErr w:type="spellStart"/>
      <w:r>
        <w:rPr>
          <w:lang w:eastAsia="fr-CH"/>
        </w:rPr>
        <w:t>postExample</w:t>
      </w:r>
      <w:proofErr w:type="spellEnd"/>
      <w:r>
        <w:rPr>
          <w:lang w:eastAsia="fr-CH"/>
        </w:rPr>
        <w:t>.</w:t>
      </w:r>
    </w:p>
    <w:p w14:paraId="09F73EA1" w14:textId="77777777" w:rsidR="00703DD2" w:rsidRDefault="00703DD2" w:rsidP="00703DD2">
      <w:pPr>
        <w:rPr>
          <w:lang w:eastAsia="fr-CH"/>
        </w:rPr>
      </w:pPr>
    </w:p>
    <w:p w14:paraId="6D2A5C5C" w14:textId="77777777" w:rsidR="00703DD2" w:rsidRDefault="00703DD2" w:rsidP="00703DD2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@PutMapping("/putExample")</w:t>
      </w:r>
    </w:p>
    <w:p w14:paraId="0D262644" w14:textId="62960BDB" w:rsidR="00703DD2" w:rsidRDefault="00703DD2" w:rsidP="00703DD2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>Associe la méthode à une requête PUT sur l’URL /</w:t>
      </w:r>
      <w:proofErr w:type="spellStart"/>
      <w:r>
        <w:rPr>
          <w:lang w:eastAsia="fr-CH"/>
        </w:rPr>
        <w:t>putExample</w:t>
      </w:r>
      <w:proofErr w:type="spellEnd"/>
      <w:r>
        <w:rPr>
          <w:lang w:eastAsia="fr-CH"/>
        </w:rPr>
        <w:t>.</w:t>
      </w:r>
    </w:p>
    <w:p w14:paraId="0B96C776" w14:textId="77777777" w:rsidR="00703DD2" w:rsidRDefault="00703DD2" w:rsidP="00703DD2">
      <w:pPr>
        <w:rPr>
          <w:lang w:eastAsia="fr-CH"/>
        </w:rPr>
      </w:pPr>
    </w:p>
    <w:p w14:paraId="326EBBA8" w14:textId="77777777" w:rsidR="00703DD2" w:rsidRDefault="00703DD2" w:rsidP="00703DD2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@RequestParam</w:t>
      </w:r>
    </w:p>
    <w:p w14:paraId="5D21E1F0" w14:textId="1CAE98EE" w:rsidR="00703DD2" w:rsidRDefault="00703DD2" w:rsidP="00703DD2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>Permet de récupérer un paramètre de requête dans l’URL (?param=valeur).</w:t>
      </w:r>
    </w:p>
    <w:p w14:paraId="77E5A015" w14:textId="77777777" w:rsidR="00703DD2" w:rsidRDefault="00703DD2" w:rsidP="00703DD2">
      <w:pPr>
        <w:rPr>
          <w:lang w:eastAsia="fr-CH"/>
        </w:rPr>
      </w:pPr>
    </w:p>
    <w:p w14:paraId="3F3B350C" w14:textId="77777777" w:rsidR="00703DD2" w:rsidRDefault="00703DD2" w:rsidP="00703DD2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@RequestBody</w:t>
      </w:r>
    </w:p>
    <w:p w14:paraId="4502BD1C" w14:textId="02B87A12" w:rsidR="00A4505B" w:rsidRPr="00A4505B" w:rsidRDefault="00703DD2" w:rsidP="00703DD2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>Indique que le corps de la requête doit être converti en objet Java (ici, String).</w:t>
      </w:r>
    </w:p>
    <w:p w14:paraId="64573202" w14:textId="77777777" w:rsidR="00CB1C59" w:rsidRDefault="00CB1C59">
      <w:pPr>
        <w:keepLines w:val="0"/>
        <w:rPr>
          <w:b/>
          <w:sz w:val="28"/>
          <w:szCs w:val="28"/>
          <w:lang w:eastAsia="fr-CH"/>
        </w:rPr>
      </w:pPr>
      <w:r>
        <w:rPr>
          <w:lang w:eastAsia="fr-CH"/>
        </w:rPr>
        <w:br w:type="page"/>
      </w:r>
    </w:p>
    <w:p w14:paraId="73636AC8" w14:textId="39D2BADB" w:rsidR="00050F7C" w:rsidRDefault="00050F7C" w:rsidP="00050F7C">
      <w:pPr>
        <w:pStyle w:val="Titre2"/>
        <w:rPr>
          <w:lang w:eastAsia="fr-CH"/>
        </w:rPr>
      </w:pPr>
      <w:bookmarkStart w:id="16" w:name="_Toc193708747"/>
      <w:r w:rsidRPr="00050F7C">
        <w:rPr>
          <w:lang w:eastAsia="fr-CH"/>
        </w:rPr>
        <w:lastRenderedPageBreak/>
        <w:t>Connexion à la DB JDBC</w:t>
      </w:r>
      <w:bookmarkEnd w:id="16"/>
    </w:p>
    <w:p w14:paraId="68D7C94C" w14:textId="77777777" w:rsidR="00572124" w:rsidRDefault="00DD41FC" w:rsidP="009B315C">
      <w:pPr>
        <w:pStyle w:val="Titre3"/>
        <w:rPr>
          <w:lang w:eastAsia="fr-CH"/>
        </w:rPr>
      </w:pPr>
      <w:bookmarkStart w:id="17" w:name="_Toc193708748"/>
      <w:r>
        <w:rPr>
          <w:lang w:eastAsia="fr-CH"/>
        </w:rPr>
        <w:t>Réalisation</w:t>
      </w:r>
      <w:bookmarkEnd w:id="17"/>
      <w:r>
        <w:rPr>
          <w:lang w:eastAsia="fr-CH"/>
        </w:rPr>
        <w:t xml:space="preserve"> </w:t>
      </w:r>
    </w:p>
    <w:p w14:paraId="1E673BD1" w14:textId="6D940DA1" w:rsidR="00572124" w:rsidRDefault="008D0A9F" w:rsidP="00572124">
      <w:pPr>
        <w:rPr>
          <w:lang w:eastAsia="fr-CH"/>
        </w:rPr>
      </w:pPr>
      <w:r>
        <w:rPr>
          <w:lang w:eastAsia="fr-CH"/>
        </w:rPr>
        <w:t xml:space="preserve">Tout d’abord </w:t>
      </w:r>
      <w:r w:rsidR="006F426F">
        <w:rPr>
          <w:lang w:eastAsia="fr-CH"/>
        </w:rPr>
        <w:t xml:space="preserve">il faut créer </w:t>
      </w:r>
      <w:r w:rsidR="00CB1C59">
        <w:rPr>
          <w:lang w:eastAsia="fr-CH"/>
        </w:rPr>
        <w:t>un container</w:t>
      </w:r>
      <w:r w:rsidR="008964E0">
        <w:rPr>
          <w:lang w:eastAsia="fr-CH"/>
        </w:rPr>
        <w:t xml:space="preserve"> de son docker puis le démarrer</w:t>
      </w:r>
      <w:r w:rsidR="00CB1C59">
        <w:rPr>
          <w:lang w:eastAsia="fr-CH"/>
        </w:rPr>
        <w:t xml:space="preserve"> : </w:t>
      </w:r>
    </w:p>
    <w:p w14:paraId="615D6610" w14:textId="77777777" w:rsidR="00CB1C59" w:rsidRPr="00C02060" w:rsidRDefault="00CB1C59" w:rsidP="00CB1C59">
      <w:pPr>
        <w:pStyle w:val="Code4"/>
        <w:rPr>
          <w:lang w:val="fr-CH" w:eastAsia="fr-CH"/>
        </w:rPr>
      </w:pPr>
      <w:r w:rsidRPr="00C02060">
        <w:rPr>
          <w:lang w:val="fr-CH" w:eastAsia="fr-CH"/>
        </w:rPr>
        <w:t xml:space="preserve">#Création du répertoire sur la machine locale qui contiendra les données de MySQL </w:t>
      </w:r>
    </w:p>
    <w:p w14:paraId="57215824" w14:textId="77777777" w:rsidR="00CB1C59" w:rsidRPr="00C02060" w:rsidRDefault="00CB1C59" w:rsidP="00CB1C59">
      <w:pPr>
        <w:pStyle w:val="Code4"/>
        <w:rPr>
          <w:lang w:val="fr-CH" w:eastAsia="fr-CH"/>
        </w:rPr>
      </w:pPr>
      <w:r w:rsidRPr="00C02060">
        <w:rPr>
          <w:lang w:val="fr-CH" w:eastAsia="fr-CH"/>
        </w:rPr>
        <w:t>mkdir -p /opt/mysql</w:t>
      </w:r>
    </w:p>
    <w:p w14:paraId="353F3F3C" w14:textId="77777777" w:rsidR="00CB1C59" w:rsidRPr="00C02060" w:rsidRDefault="00CB1C59" w:rsidP="00CB1C59">
      <w:pPr>
        <w:pStyle w:val="Code4"/>
        <w:rPr>
          <w:lang w:val="fr-CH" w:eastAsia="fr-CH"/>
        </w:rPr>
      </w:pPr>
      <w:r w:rsidRPr="00C02060">
        <w:rPr>
          <w:lang w:val="fr-CH" w:eastAsia="fr-CH"/>
        </w:rPr>
        <w:t> </w:t>
      </w:r>
    </w:p>
    <w:p w14:paraId="5669B8B0" w14:textId="77777777" w:rsidR="00CB1C59" w:rsidRPr="00C02060" w:rsidRDefault="00CB1C59" w:rsidP="00CB1C59">
      <w:pPr>
        <w:pStyle w:val="Code4"/>
        <w:rPr>
          <w:lang w:val="fr-CH" w:eastAsia="fr-CH"/>
        </w:rPr>
      </w:pPr>
      <w:r w:rsidRPr="00C02060">
        <w:rPr>
          <w:lang w:val="fr-CH" w:eastAsia="fr-CH"/>
        </w:rPr>
        <w:t>#Démarrage du container MySQL</w:t>
      </w:r>
    </w:p>
    <w:p w14:paraId="30DF1440" w14:textId="77777777" w:rsidR="00CB1C59" w:rsidRPr="00C02060" w:rsidRDefault="00CB1C59" w:rsidP="00CB1C59">
      <w:pPr>
        <w:pStyle w:val="Code4"/>
        <w:rPr>
          <w:lang w:val="fr-CH" w:eastAsia="fr-CH"/>
        </w:rPr>
      </w:pPr>
      <w:r w:rsidRPr="00C02060">
        <w:rPr>
          <w:lang w:val="fr-CH" w:eastAsia="fr-CH"/>
        </w:rPr>
        <w:t>docker run --name mysql -d -p 3308:3306 -e MYSQL_ROOT_HOST=% -e MYSQL_ROOT_PASSWORD=emf123 -v /opt/mysql:/var/lib/mysql mysql/mysql-server:8.0</w:t>
      </w:r>
    </w:p>
    <w:p w14:paraId="73A363AD" w14:textId="77777777" w:rsidR="00CB1C59" w:rsidRDefault="00CB1C59" w:rsidP="00572124">
      <w:pPr>
        <w:rPr>
          <w:lang w:eastAsia="fr-CH"/>
        </w:rPr>
      </w:pPr>
    </w:p>
    <w:p w14:paraId="283E0D47" w14:textId="2DDE8230" w:rsidR="00CB1C59" w:rsidRDefault="00C6110C" w:rsidP="00572124">
      <w:pPr>
        <w:rPr>
          <w:lang w:eastAsia="fr-CH"/>
        </w:rPr>
      </w:pPr>
      <w:r>
        <w:rPr>
          <w:lang w:eastAsia="fr-CH"/>
        </w:rPr>
        <w:t xml:space="preserve">Ensuite il faut récupérer le </w:t>
      </w:r>
      <w:proofErr w:type="spellStart"/>
      <w:r>
        <w:rPr>
          <w:lang w:eastAsia="fr-CH"/>
        </w:rPr>
        <w:t>WrkDB</w:t>
      </w:r>
      <w:proofErr w:type="spellEnd"/>
      <w:r>
        <w:rPr>
          <w:lang w:eastAsia="fr-CH"/>
        </w:rPr>
        <w:t xml:space="preserve"> et modifié les informations concernant la </w:t>
      </w:r>
      <w:proofErr w:type="spellStart"/>
      <w:r>
        <w:rPr>
          <w:lang w:eastAsia="fr-CH"/>
        </w:rPr>
        <w:t>db</w:t>
      </w:r>
      <w:proofErr w:type="spellEnd"/>
      <w:r>
        <w:rPr>
          <w:lang w:eastAsia="fr-CH"/>
        </w:rPr>
        <w:t xml:space="preserve"> </w:t>
      </w:r>
      <w:r w:rsidR="009203C3">
        <w:rPr>
          <w:lang w:eastAsia="fr-CH"/>
        </w:rPr>
        <w:t>ainsi qu’importé</w:t>
      </w:r>
      <w:r>
        <w:rPr>
          <w:lang w:eastAsia="fr-CH"/>
        </w:rPr>
        <w:t xml:space="preserve"> les tables dans sa </w:t>
      </w:r>
      <w:proofErr w:type="spellStart"/>
      <w:r>
        <w:rPr>
          <w:lang w:eastAsia="fr-CH"/>
        </w:rPr>
        <w:t>db</w:t>
      </w:r>
      <w:proofErr w:type="spellEnd"/>
    </w:p>
    <w:p w14:paraId="7DCBD1D4" w14:textId="77777777" w:rsidR="00C6110C" w:rsidRDefault="00C6110C" w:rsidP="00572124">
      <w:pPr>
        <w:rPr>
          <w:lang w:eastAsia="fr-CH"/>
        </w:rPr>
      </w:pPr>
    </w:p>
    <w:p w14:paraId="77F0F892" w14:textId="451F6E37" w:rsidR="00C6110C" w:rsidRPr="00572124" w:rsidRDefault="00C6110C" w:rsidP="00572124">
      <w:pPr>
        <w:rPr>
          <w:lang w:eastAsia="fr-CH"/>
        </w:rPr>
      </w:pPr>
      <w:r>
        <w:rPr>
          <w:lang w:eastAsia="fr-CH"/>
        </w:rPr>
        <w:t xml:space="preserve">Ensuite il faut </w:t>
      </w:r>
      <w:r w:rsidR="009203C3">
        <w:rPr>
          <w:lang w:eastAsia="fr-CH"/>
        </w:rPr>
        <w:t>tester</w:t>
      </w:r>
      <w:r>
        <w:rPr>
          <w:lang w:eastAsia="fr-CH"/>
        </w:rPr>
        <w:t xml:space="preserve"> via </w:t>
      </w:r>
      <w:proofErr w:type="spellStart"/>
      <w:r>
        <w:rPr>
          <w:lang w:eastAsia="fr-CH"/>
        </w:rPr>
        <w:t>posteman</w:t>
      </w:r>
      <w:proofErr w:type="spellEnd"/>
      <w:r>
        <w:rPr>
          <w:lang w:eastAsia="fr-CH"/>
        </w:rPr>
        <w:t xml:space="preserve"> si les </w:t>
      </w:r>
      <w:r w:rsidR="009203C3">
        <w:rPr>
          <w:lang w:eastAsia="fr-CH"/>
        </w:rPr>
        <w:t>datas sont bien récupérés</w:t>
      </w:r>
    </w:p>
    <w:p w14:paraId="041808E9" w14:textId="72C0D251" w:rsidR="00DD41FC" w:rsidRDefault="00DD41FC" w:rsidP="009B315C">
      <w:pPr>
        <w:pStyle w:val="Titre3"/>
        <w:rPr>
          <w:lang w:eastAsia="fr-CH"/>
        </w:rPr>
      </w:pPr>
      <w:bookmarkStart w:id="18" w:name="_Toc193708749"/>
      <w:r>
        <w:rPr>
          <w:lang w:eastAsia="fr-CH"/>
        </w:rPr>
        <w:t>Observation</w:t>
      </w:r>
      <w:bookmarkEnd w:id="18"/>
    </w:p>
    <w:p w14:paraId="7997101E" w14:textId="3BC1B0E2" w:rsidR="009203C3" w:rsidRPr="009203C3" w:rsidRDefault="00815100" w:rsidP="009203C3">
      <w:pPr>
        <w:rPr>
          <w:lang w:eastAsia="fr-CH"/>
        </w:rPr>
      </w:pPr>
      <w:r>
        <w:rPr>
          <w:lang w:eastAsia="fr-CH"/>
        </w:rPr>
        <w:t>Il est possible de réaliser les requêtes en passant par le local host ou par le container. Le port a été modifié afin de contrer des soucis de port déjà écouté.</w:t>
      </w:r>
    </w:p>
    <w:p w14:paraId="480464E8" w14:textId="3B32A7DE" w:rsidR="00050F7C" w:rsidRDefault="00050F7C" w:rsidP="00050F7C">
      <w:pPr>
        <w:pStyle w:val="Titre2"/>
        <w:rPr>
          <w:lang w:eastAsia="fr-CH"/>
        </w:rPr>
      </w:pPr>
      <w:bookmarkStart w:id="19" w:name="_Toc193708750"/>
      <w:r w:rsidRPr="00050F7C">
        <w:rPr>
          <w:lang w:eastAsia="fr-CH"/>
        </w:rPr>
        <w:t>Connexion à la DB JPA</w:t>
      </w:r>
      <w:bookmarkEnd w:id="19"/>
    </w:p>
    <w:p w14:paraId="07E679EE" w14:textId="7377CA6F" w:rsidR="00815100" w:rsidRDefault="00C02060" w:rsidP="00F10C21">
      <w:pPr>
        <w:pStyle w:val="Titre3"/>
        <w:rPr>
          <w:lang w:eastAsia="fr-CH"/>
        </w:rPr>
      </w:pPr>
      <w:bookmarkStart w:id="20" w:name="_Toc193708751"/>
      <w:r>
        <w:rPr>
          <w:lang w:eastAsia="fr-CH"/>
        </w:rPr>
        <w:t>Réalisation</w:t>
      </w:r>
      <w:bookmarkEnd w:id="20"/>
    </w:p>
    <w:p w14:paraId="48012550" w14:textId="411B100A" w:rsidR="00F10C21" w:rsidRDefault="00DB38E8" w:rsidP="00F10C21">
      <w:pPr>
        <w:rPr>
          <w:lang w:eastAsia="fr-CH"/>
        </w:rPr>
      </w:pPr>
      <w:r>
        <w:rPr>
          <w:lang w:eastAsia="fr-CH"/>
        </w:rPr>
        <w:t xml:space="preserve">Pour cet exercice il fallait modifier un fichier précis. </w:t>
      </w:r>
    </w:p>
    <w:p w14:paraId="125E3231" w14:textId="3F358E11" w:rsidR="008B3556" w:rsidRDefault="00710756" w:rsidP="00F10C21">
      <w:pPr>
        <w:rPr>
          <w:lang w:eastAsia="fr-CH"/>
        </w:rPr>
      </w:pPr>
      <w:r>
        <w:rPr>
          <w:lang w:eastAsia="fr-CH"/>
        </w:rPr>
        <w:t xml:space="preserve">Voici la configuration du fichier : </w:t>
      </w:r>
    </w:p>
    <w:p w14:paraId="1B77D87D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spring.application.name=ex5</w:t>
      </w:r>
    </w:p>
    <w:p w14:paraId="5FB903E2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spring.jpa.hibernate.ddl-auto=update</w:t>
      </w:r>
    </w:p>
    <w:p w14:paraId="57D6D216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spring.jpa.show-sql=true</w:t>
      </w:r>
    </w:p>
    <w:p w14:paraId="67467FCA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spring.jpa.database-platform=org.hibernate.dialect.MySQL8Dialect</w:t>
      </w:r>
    </w:p>
    <w:p w14:paraId="16A15482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spring.jpa.properties.hibernate.format_sql=true</w:t>
      </w:r>
    </w:p>
    <w:p w14:paraId="4633B6D3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spring.jpa.properties.hibernate.jdbc.batch_size=20</w:t>
      </w:r>
    </w:p>
    <w:p w14:paraId="48F98DF3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spring.datasource.url=jdbc:mysql://localhost:3308/133ex5</w:t>
      </w:r>
    </w:p>
    <w:p w14:paraId="28C78031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spring.datasource.username=root</w:t>
      </w:r>
    </w:p>
    <w:p w14:paraId="088D9446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spring.datasource.password=emf123</w:t>
      </w:r>
    </w:p>
    <w:p w14:paraId="3A7DE4F2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spring.datasource.driver-class-name=com.mysql.cj.jdbc.Driver</w:t>
      </w:r>
    </w:p>
    <w:p w14:paraId="0AC4F581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spring.datasource.hikari.maximum-pool-size=10</w:t>
      </w:r>
    </w:p>
    <w:p w14:paraId="410B0452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spring.datasource.hikari.minimum-idle=2</w:t>
      </w:r>
    </w:p>
    <w:p w14:paraId="5EB188F1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spring.jpa.properties.hibernate.cache.use_second_level_cache=false</w:t>
      </w:r>
    </w:p>
    <w:p w14:paraId="5BDF6682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spring.jpa.properties.hibernate.cache.use_query_cache=false</w:t>
      </w:r>
    </w:p>
    <w:p w14:paraId="246C64B7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logging.level.org.hibernate.SQL=DEBUG</w:t>
      </w:r>
    </w:p>
    <w:p w14:paraId="6D609200" w14:textId="77777777" w:rsidR="00710756" w:rsidRPr="00710756" w:rsidRDefault="00710756" w:rsidP="00710756">
      <w:pPr>
        <w:pStyle w:val="Code4"/>
        <w:rPr>
          <w:lang w:eastAsia="fr-CH"/>
        </w:rPr>
      </w:pPr>
      <w:r w:rsidRPr="00710756">
        <w:rPr>
          <w:lang w:eastAsia="fr-CH"/>
        </w:rPr>
        <w:t>logging.level.org.hibernate.orm.jdbc.bind=TRACE</w:t>
      </w:r>
    </w:p>
    <w:p w14:paraId="4138BBB4" w14:textId="77777777" w:rsidR="00710756" w:rsidRDefault="00710756" w:rsidP="00F10C21">
      <w:pPr>
        <w:rPr>
          <w:lang w:val="en-US" w:eastAsia="fr-CH"/>
        </w:rPr>
      </w:pPr>
    </w:p>
    <w:p w14:paraId="6DDDCC06" w14:textId="00987FA8" w:rsidR="00710756" w:rsidRPr="00710756" w:rsidRDefault="00710756" w:rsidP="00F10C21">
      <w:pPr>
        <w:rPr>
          <w:lang w:val="en-US" w:eastAsia="fr-CH"/>
        </w:rPr>
      </w:pPr>
    </w:p>
    <w:p w14:paraId="6732A267" w14:textId="35902E09" w:rsidR="00C02060" w:rsidRDefault="00751B1B" w:rsidP="00F10C21">
      <w:pPr>
        <w:pStyle w:val="Titre3"/>
        <w:rPr>
          <w:lang w:eastAsia="fr-CH"/>
        </w:rPr>
      </w:pPr>
      <w:bookmarkStart w:id="21" w:name="_Toc193708752"/>
      <w:r>
        <w:rPr>
          <w:lang w:eastAsia="fr-CH"/>
        </w:rPr>
        <w:t>Observation</w:t>
      </w:r>
      <w:bookmarkEnd w:id="21"/>
    </w:p>
    <w:p w14:paraId="500A9692" w14:textId="223A4CCB" w:rsidR="00C82EF1" w:rsidRDefault="00C82EF1" w:rsidP="00C82EF1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@Autowired</w:t>
      </w:r>
    </w:p>
    <w:p w14:paraId="413F3F9F" w14:textId="1BFC4A4A" w:rsidR="00C82EF1" w:rsidRDefault="00C82EF1" w:rsidP="00C82EF1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 xml:space="preserve"> Permet à Spring d’injecter automatiquement un composant (comme un Repository) dans une classe sans avoir à l’instancier manuellement.</w:t>
      </w:r>
    </w:p>
    <w:p w14:paraId="327895C6" w14:textId="77777777" w:rsidR="00C82EF1" w:rsidRDefault="00C82EF1" w:rsidP="00C82EF1">
      <w:pPr>
        <w:rPr>
          <w:lang w:eastAsia="fr-CH"/>
        </w:rPr>
      </w:pPr>
    </w:p>
    <w:p w14:paraId="57168CB1" w14:textId="3B8BDF8C" w:rsidR="00C82EF1" w:rsidRDefault="00C82EF1" w:rsidP="00C82EF1">
      <w:pPr>
        <w:pStyle w:val="Paragraphedeliste"/>
        <w:numPr>
          <w:ilvl w:val="0"/>
          <w:numId w:val="20"/>
        </w:numPr>
        <w:rPr>
          <w:lang w:eastAsia="fr-CH"/>
        </w:rPr>
      </w:pPr>
      <w:r>
        <w:rPr>
          <w:lang w:eastAsia="fr-CH"/>
        </w:rPr>
        <w:t>@ManyToOne</w:t>
      </w:r>
    </w:p>
    <w:p w14:paraId="1720523F" w14:textId="7A823BB7" w:rsidR="00C82EF1" w:rsidRDefault="00C82EF1" w:rsidP="00C82EF1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 xml:space="preserve"> Indique une relation entre plusieurs entités de type source (par exemple Skieur) et une seule entité cible (comme Pays). Utilisée pour définir une relation en base de données.</w:t>
      </w:r>
    </w:p>
    <w:p w14:paraId="4DFFFC99" w14:textId="77777777" w:rsidR="00C82EF1" w:rsidRDefault="00C82EF1" w:rsidP="00C82EF1">
      <w:pPr>
        <w:rPr>
          <w:lang w:eastAsia="fr-CH"/>
        </w:rPr>
      </w:pPr>
    </w:p>
    <w:p w14:paraId="708A5EE2" w14:textId="4CF53FCC" w:rsidR="00C82EF1" w:rsidRDefault="00C82EF1" w:rsidP="00C82EF1">
      <w:pPr>
        <w:pStyle w:val="Paragraphedeliste"/>
        <w:numPr>
          <w:ilvl w:val="0"/>
          <w:numId w:val="20"/>
        </w:numPr>
        <w:rPr>
          <w:lang w:eastAsia="fr-CH"/>
        </w:rPr>
      </w:pPr>
      <w:proofErr w:type="spellStart"/>
      <w:proofErr w:type="gramStart"/>
      <w:r>
        <w:rPr>
          <w:lang w:eastAsia="fr-CH"/>
        </w:rPr>
        <w:t>fetch</w:t>
      </w:r>
      <w:proofErr w:type="spellEnd"/>
      <w:proofErr w:type="gramEnd"/>
      <w:r>
        <w:rPr>
          <w:lang w:eastAsia="fr-CH"/>
        </w:rPr>
        <w:t xml:space="preserve"> = </w:t>
      </w:r>
      <w:proofErr w:type="spellStart"/>
      <w:r>
        <w:rPr>
          <w:lang w:eastAsia="fr-CH"/>
        </w:rPr>
        <w:t>FetchType.EAGER</w:t>
      </w:r>
      <w:proofErr w:type="spellEnd"/>
    </w:p>
    <w:p w14:paraId="0766F420" w14:textId="5B46B959" w:rsidR="00C82EF1" w:rsidRDefault="00C82EF1" w:rsidP="00C82EF1">
      <w:pPr>
        <w:ind w:left="360"/>
        <w:rPr>
          <w:lang w:eastAsia="fr-CH"/>
        </w:rPr>
      </w:pPr>
      <w:r>
        <w:rPr>
          <w:lang w:eastAsia="fr-CH"/>
        </w:rPr>
        <w:lastRenderedPageBreak/>
        <w:sym w:font="Wingdings" w:char="F0E0"/>
      </w:r>
      <w:r>
        <w:rPr>
          <w:lang w:eastAsia="fr-CH"/>
        </w:rPr>
        <w:t>Spécifie que l'entité liée (ici, le pays) doit être chargée immédiatement avec l'entité principale (le skieur).</w:t>
      </w:r>
    </w:p>
    <w:p w14:paraId="13B01205" w14:textId="77777777" w:rsidR="00C82EF1" w:rsidRDefault="00C82EF1" w:rsidP="00C82EF1">
      <w:pPr>
        <w:rPr>
          <w:lang w:eastAsia="fr-CH"/>
        </w:rPr>
      </w:pPr>
    </w:p>
    <w:p w14:paraId="64B00B9A" w14:textId="056825E2" w:rsidR="00C82EF1" w:rsidRDefault="00C82EF1" w:rsidP="00C82EF1">
      <w:pPr>
        <w:pStyle w:val="Paragraphedeliste"/>
        <w:numPr>
          <w:ilvl w:val="0"/>
          <w:numId w:val="20"/>
        </w:numPr>
        <w:rPr>
          <w:lang w:eastAsia="fr-CH"/>
        </w:rPr>
      </w:pPr>
      <w:proofErr w:type="spellStart"/>
      <w:proofErr w:type="gramStart"/>
      <w:r>
        <w:rPr>
          <w:lang w:eastAsia="fr-CH"/>
        </w:rPr>
        <w:t>fetch</w:t>
      </w:r>
      <w:proofErr w:type="spellEnd"/>
      <w:proofErr w:type="gramEnd"/>
      <w:r>
        <w:rPr>
          <w:lang w:eastAsia="fr-CH"/>
        </w:rPr>
        <w:t xml:space="preserve"> = </w:t>
      </w:r>
      <w:proofErr w:type="spellStart"/>
      <w:r>
        <w:rPr>
          <w:lang w:eastAsia="fr-CH"/>
        </w:rPr>
        <w:t>FetchType.LAZY</w:t>
      </w:r>
      <w:proofErr w:type="spellEnd"/>
    </w:p>
    <w:p w14:paraId="4B8274C6" w14:textId="2AAA2561" w:rsidR="00F10C21" w:rsidRPr="00F10C21" w:rsidRDefault="00C82EF1" w:rsidP="00C82EF1">
      <w:pPr>
        <w:ind w:left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>Spécifie que l'entité liée ne sera chargée que lorsqu’elle est explicitement demandée. Cela permet d’économiser des ressources, mais peut provoquer une erreur si l’accès se fait hors d’un contexte transactionnel.</w:t>
      </w:r>
    </w:p>
    <w:p w14:paraId="3BEECF03" w14:textId="77777777" w:rsidR="00D71A1B" w:rsidRDefault="00D71A1B">
      <w:pPr>
        <w:keepLines w:val="0"/>
        <w:rPr>
          <w:b/>
          <w:sz w:val="28"/>
          <w:szCs w:val="28"/>
          <w:lang w:eastAsia="fr-CH"/>
        </w:rPr>
      </w:pPr>
      <w:r>
        <w:rPr>
          <w:lang w:eastAsia="fr-CH"/>
        </w:rPr>
        <w:br w:type="page"/>
      </w:r>
    </w:p>
    <w:p w14:paraId="6B9FE1A2" w14:textId="6AA7A195" w:rsidR="00050F7C" w:rsidRDefault="00050F7C" w:rsidP="00050F7C">
      <w:pPr>
        <w:pStyle w:val="Titre2"/>
        <w:rPr>
          <w:lang w:eastAsia="fr-CH"/>
        </w:rPr>
      </w:pPr>
      <w:bookmarkStart w:id="22" w:name="_Toc193708753"/>
      <w:r w:rsidRPr="00050F7C">
        <w:rPr>
          <w:lang w:eastAsia="fr-CH"/>
        </w:rPr>
        <w:lastRenderedPageBreak/>
        <w:t>Connexion à la DB JPA avec DTO</w:t>
      </w:r>
      <w:bookmarkEnd w:id="22"/>
    </w:p>
    <w:p w14:paraId="305D184D" w14:textId="0AE9D46B" w:rsidR="00360F85" w:rsidRDefault="00D71A1B" w:rsidP="00C71C7C">
      <w:pPr>
        <w:pStyle w:val="Titre3"/>
        <w:rPr>
          <w:lang w:eastAsia="fr-CH"/>
        </w:rPr>
      </w:pPr>
      <w:bookmarkStart w:id="23" w:name="_Toc193708754"/>
      <w:r>
        <w:rPr>
          <w:lang w:eastAsia="fr-CH"/>
        </w:rPr>
        <w:t>Réalisation</w:t>
      </w:r>
      <w:bookmarkEnd w:id="23"/>
    </w:p>
    <w:p w14:paraId="1E06E870" w14:textId="3D18D9E0" w:rsidR="003E3DBA" w:rsidRPr="003E3DBA" w:rsidRDefault="005F6591" w:rsidP="003E3DBA">
      <w:pPr>
        <w:rPr>
          <w:lang w:eastAsia="fr-CH"/>
        </w:rPr>
      </w:pPr>
      <w:r w:rsidRPr="00F46CD4">
        <w:rPr>
          <w:noProof/>
        </w:rPr>
        <w:drawing>
          <wp:anchor distT="0" distB="0" distL="114300" distR="114300" simplePos="0" relativeHeight="251659264" behindDoc="0" locked="0" layoutInCell="1" allowOverlap="1" wp14:anchorId="78F7B8A8" wp14:editId="5273FA25">
            <wp:simplePos x="0" y="0"/>
            <wp:positionH relativeFrom="margin">
              <wp:posOffset>0</wp:posOffset>
            </wp:positionH>
            <wp:positionV relativeFrom="paragraph">
              <wp:posOffset>161290</wp:posOffset>
            </wp:positionV>
            <wp:extent cx="5759450" cy="2784475"/>
            <wp:effectExtent l="0" t="0" r="0" b="0"/>
            <wp:wrapTopAndBottom/>
            <wp:docPr id="81673340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340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C9B">
        <w:rPr>
          <w:lang w:eastAsia="fr-CH"/>
        </w:rPr>
        <w:t xml:space="preserve">Il suffit juste de mettre en place la structure : </w:t>
      </w:r>
    </w:p>
    <w:p w14:paraId="16313216" w14:textId="6989CF9D" w:rsidR="00D71A1B" w:rsidRDefault="002F0B97" w:rsidP="00C71C7C">
      <w:pPr>
        <w:pStyle w:val="Titre3"/>
        <w:rPr>
          <w:lang w:eastAsia="fr-CH"/>
        </w:rPr>
      </w:pPr>
      <w:bookmarkStart w:id="24" w:name="_Toc193708755"/>
      <w:r>
        <w:rPr>
          <w:lang w:eastAsia="fr-CH"/>
        </w:rPr>
        <w:t>Observation</w:t>
      </w:r>
      <w:bookmarkEnd w:id="24"/>
    </w:p>
    <w:p w14:paraId="546DAAC0" w14:textId="54A81A1D" w:rsidR="002D2B80" w:rsidRPr="00915869" w:rsidRDefault="002D2B80" w:rsidP="002D2B80">
      <w:pPr>
        <w:pStyle w:val="Paragraphedeliste"/>
        <w:numPr>
          <w:ilvl w:val="0"/>
          <w:numId w:val="20"/>
        </w:numPr>
        <w:rPr>
          <w:b/>
          <w:bCs/>
          <w:lang w:eastAsia="fr-CH"/>
        </w:rPr>
      </w:pPr>
      <w:r w:rsidRPr="00915869">
        <w:rPr>
          <w:b/>
          <w:bCs/>
          <w:lang w:eastAsia="fr-CH"/>
        </w:rPr>
        <w:t>Model</w:t>
      </w:r>
    </w:p>
    <w:p w14:paraId="0E3C74ED" w14:textId="75F216FC" w:rsidR="002D2B80" w:rsidRDefault="00303859" w:rsidP="00303859">
      <w:pPr>
        <w:ind w:firstLine="360"/>
        <w:rPr>
          <w:lang w:eastAsia="fr-CH"/>
        </w:rPr>
      </w:pPr>
      <w:r>
        <w:rPr>
          <w:lang w:eastAsia="fr-CH"/>
        </w:rPr>
        <w:sym w:font="Wingdings" w:char="F0E0"/>
      </w:r>
      <w:r>
        <w:rPr>
          <w:lang w:eastAsia="fr-CH"/>
        </w:rPr>
        <w:t xml:space="preserve"> </w:t>
      </w:r>
      <w:r w:rsidR="002D2B80">
        <w:rPr>
          <w:lang w:eastAsia="fr-CH"/>
        </w:rPr>
        <w:t>Représente les données (ex. Skieur avec nom, âge, etc.).</w:t>
      </w:r>
    </w:p>
    <w:p w14:paraId="405E4E29" w14:textId="77777777" w:rsidR="002D2B80" w:rsidRDefault="002D2B80" w:rsidP="002D2B80">
      <w:pPr>
        <w:rPr>
          <w:lang w:eastAsia="fr-CH"/>
        </w:rPr>
      </w:pPr>
    </w:p>
    <w:p w14:paraId="7CE95F38" w14:textId="2AECC2B0" w:rsidR="002D2B80" w:rsidRPr="00915869" w:rsidRDefault="002D2B80" w:rsidP="002D2B80">
      <w:pPr>
        <w:pStyle w:val="Paragraphedeliste"/>
        <w:numPr>
          <w:ilvl w:val="0"/>
          <w:numId w:val="20"/>
        </w:numPr>
        <w:rPr>
          <w:b/>
          <w:bCs/>
          <w:lang w:eastAsia="fr-CH"/>
        </w:rPr>
      </w:pPr>
      <w:r w:rsidRPr="00915869">
        <w:rPr>
          <w:b/>
          <w:bCs/>
          <w:lang w:eastAsia="fr-CH"/>
        </w:rPr>
        <w:t>Repository</w:t>
      </w:r>
    </w:p>
    <w:p w14:paraId="1FF6EFDE" w14:textId="005417E6" w:rsidR="002D2B80" w:rsidRPr="00303859" w:rsidRDefault="00303859" w:rsidP="00303859">
      <w:pPr>
        <w:ind w:firstLine="360"/>
        <w:rPr>
          <w:lang w:val="en-US" w:eastAsia="fr-CH"/>
        </w:rPr>
      </w:pPr>
      <w:r>
        <w:rPr>
          <w:lang w:eastAsia="fr-CH"/>
        </w:rPr>
        <w:sym w:font="Wingdings" w:char="F0E0"/>
      </w:r>
      <w:r w:rsidR="002D2B80">
        <w:rPr>
          <w:lang w:eastAsia="fr-CH"/>
        </w:rPr>
        <w:t xml:space="preserve">Sert à accéder à la base de données (ex. </w:t>
      </w:r>
      <w:proofErr w:type="spellStart"/>
      <w:r w:rsidR="002D2B80" w:rsidRPr="00303859">
        <w:rPr>
          <w:lang w:val="en-US" w:eastAsia="fr-CH"/>
        </w:rPr>
        <w:t>SkieurRepository</w:t>
      </w:r>
      <w:proofErr w:type="spellEnd"/>
      <w:r w:rsidR="002D2B80" w:rsidRPr="00303859">
        <w:rPr>
          <w:lang w:val="en-US" w:eastAsia="fr-CH"/>
        </w:rPr>
        <w:t xml:space="preserve"> pour CRUD).</w:t>
      </w:r>
    </w:p>
    <w:p w14:paraId="5F5CC953" w14:textId="77777777" w:rsidR="002D2B80" w:rsidRPr="002D2B80" w:rsidRDefault="002D2B80" w:rsidP="002D2B80">
      <w:pPr>
        <w:rPr>
          <w:lang w:val="en-US" w:eastAsia="fr-CH"/>
        </w:rPr>
      </w:pPr>
    </w:p>
    <w:p w14:paraId="05A45F68" w14:textId="02099B15" w:rsidR="002D2B80" w:rsidRPr="00303859" w:rsidRDefault="002D2B80" w:rsidP="00303859">
      <w:pPr>
        <w:pStyle w:val="Paragraphedeliste"/>
        <w:numPr>
          <w:ilvl w:val="0"/>
          <w:numId w:val="20"/>
        </w:numPr>
        <w:rPr>
          <w:lang w:val="en-US" w:eastAsia="fr-CH"/>
        </w:rPr>
      </w:pPr>
      <w:r w:rsidRPr="00915869">
        <w:rPr>
          <w:b/>
          <w:bCs/>
          <w:lang w:eastAsia="fr-CH"/>
        </w:rPr>
        <w:t>DTO</w:t>
      </w:r>
      <w:r w:rsidRPr="00303859">
        <w:rPr>
          <w:lang w:eastAsia="fr-CH"/>
        </w:rPr>
        <w:t xml:space="preserve"> (</w:t>
      </w:r>
      <w:r w:rsidRPr="00915869">
        <w:rPr>
          <w:b/>
          <w:bCs/>
          <w:lang w:eastAsia="fr-CH"/>
        </w:rPr>
        <w:t>Data Transfer Object)</w:t>
      </w:r>
    </w:p>
    <w:p w14:paraId="0DECBBA0" w14:textId="41393F5F" w:rsidR="002D2B80" w:rsidRDefault="00303859" w:rsidP="00303859">
      <w:pPr>
        <w:ind w:firstLine="360"/>
        <w:rPr>
          <w:lang w:eastAsia="fr-CH"/>
        </w:rPr>
      </w:pPr>
      <w:r>
        <w:rPr>
          <w:lang w:eastAsia="fr-CH"/>
        </w:rPr>
        <w:sym w:font="Wingdings" w:char="F0E0"/>
      </w:r>
      <w:r w:rsidR="002D2B80">
        <w:rPr>
          <w:lang w:eastAsia="fr-CH"/>
        </w:rPr>
        <w:t xml:space="preserve"> Sert à transférer uniquement les données utiles sans exposer toute l'entité.</w:t>
      </w:r>
    </w:p>
    <w:p w14:paraId="4DE6AE5C" w14:textId="77777777" w:rsidR="002D2B80" w:rsidRDefault="002D2B80" w:rsidP="002D2B80">
      <w:pPr>
        <w:rPr>
          <w:lang w:eastAsia="fr-CH"/>
        </w:rPr>
      </w:pPr>
    </w:p>
    <w:p w14:paraId="76A3132F" w14:textId="5E7BE7DD" w:rsidR="00303859" w:rsidRPr="00915869" w:rsidRDefault="002D2B80" w:rsidP="00303859">
      <w:pPr>
        <w:pStyle w:val="Paragraphedeliste"/>
        <w:numPr>
          <w:ilvl w:val="0"/>
          <w:numId w:val="20"/>
        </w:numPr>
        <w:rPr>
          <w:b/>
          <w:bCs/>
          <w:lang w:eastAsia="fr-CH"/>
        </w:rPr>
      </w:pPr>
      <w:r w:rsidRPr="00915869">
        <w:rPr>
          <w:b/>
          <w:bCs/>
          <w:lang w:eastAsia="fr-CH"/>
        </w:rPr>
        <w:t>Service</w:t>
      </w:r>
    </w:p>
    <w:p w14:paraId="31993BE0" w14:textId="16730F03" w:rsidR="002D2B80" w:rsidRDefault="00303859" w:rsidP="00303859">
      <w:pPr>
        <w:ind w:firstLine="360"/>
        <w:rPr>
          <w:lang w:eastAsia="fr-CH"/>
        </w:rPr>
      </w:pPr>
      <w:r>
        <w:rPr>
          <w:lang w:eastAsia="fr-CH"/>
        </w:rPr>
        <w:sym w:font="Wingdings" w:char="F0E0"/>
      </w:r>
      <w:r w:rsidR="002D2B80">
        <w:rPr>
          <w:lang w:eastAsia="fr-CH"/>
        </w:rPr>
        <w:t xml:space="preserve"> Contient la logique métier, utilise les repositories pour manipuler les données.</w:t>
      </w:r>
    </w:p>
    <w:p w14:paraId="5E9ADAA9" w14:textId="77777777" w:rsidR="002D2B80" w:rsidRDefault="002D2B80" w:rsidP="002D2B80">
      <w:pPr>
        <w:rPr>
          <w:lang w:eastAsia="fr-CH"/>
        </w:rPr>
      </w:pPr>
    </w:p>
    <w:p w14:paraId="75C380E0" w14:textId="6C17285E" w:rsidR="002D2B80" w:rsidRPr="00915869" w:rsidRDefault="002D2B80" w:rsidP="00303859">
      <w:pPr>
        <w:pStyle w:val="Paragraphedeliste"/>
        <w:numPr>
          <w:ilvl w:val="0"/>
          <w:numId w:val="20"/>
        </w:numPr>
        <w:rPr>
          <w:b/>
          <w:bCs/>
          <w:lang w:eastAsia="fr-CH"/>
        </w:rPr>
      </w:pPr>
      <w:r w:rsidRPr="00915869">
        <w:rPr>
          <w:b/>
          <w:bCs/>
          <w:lang w:eastAsia="fr-CH"/>
        </w:rPr>
        <w:t>Contrôleur</w:t>
      </w:r>
    </w:p>
    <w:p w14:paraId="673CEE64" w14:textId="6B3DFE92" w:rsidR="002F0B97" w:rsidRDefault="00303859" w:rsidP="00303859">
      <w:pPr>
        <w:ind w:firstLine="360"/>
        <w:rPr>
          <w:lang w:eastAsia="fr-CH"/>
        </w:rPr>
      </w:pPr>
      <w:r>
        <w:rPr>
          <w:lang w:eastAsia="fr-CH"/>
        </w:rPr>
        <w:sym w:font="Wingdings" w:char="F0E0"/>
      </w:r>
      <w:r w:rsidR="002D2B80">
        <w:rPr>
          <w:lang w:eastAsia="fr-CH"/>
        </w:rPr>
        <w:t xml:space="preserve"> Reçoit les requêtes, appelle les services et renvoie les réponses.</w:t>
      </w:r>
    </w:p>
    <w:p w14:paraId="5F34C962" w14:textId="77777777" w:rsidR="008F122B" w:rsidRDefault="008F122B" w:rsidP="00303859">
      <w:pPr>
        <w:ind w:firstLine="360"/>
        <w:rPr>
          <w:lang w:eastAsia="fr-CH"/>
        </w:rPr>
      </w:pPr>
    </w:p>
    <w:p w14:paraId="7DC11EDE" w14:textId="4DAAB49F" w:rsidR="008F122B" w:rsidRPr="002F0B97" w:rsidRDefault="008F122B" w:rsidP="008F122B">
      <w:pPr>
        <w:ind w:left="360"/>
        <w:rPr>
          <w:lang w:eastAsia="fr-CH"/>
        </w:rPr>
      </w:pPr>
      <w:r w:rsidRPr="008F122B">
        <w:rPr>
          <w:lang w:eastAsia="fr-CH"/>
        </w:rPr>
        <w:t xml:space="preserve">Le pays est juste un champ simple dans Skieur, il n'est pas manipulé séparément, donc pas besoin de créer un </w:t>
      </w:r>
      <w:proofErr w:type="spellStart"/>
      <w:r w:rsidRPr="008F122B">
        <w:rPr>
          <w:lang w:eastAsia="fr-CH"/>
        </w:rPr>
        <w:t>PaysDTO</w:t>
      </w:r>
      <w:proofErr w:type="spellEnd"/>
      <w:r w:rsidRPr="008F122B">
        <w:rPr>
          <w:lang w:eastAsia="fr-CH"/>
        </w:rPr>
        <w:t>.</w:t>
      </w:r>
    </w:p>
    <w:p w14:paraId="17780DB4" w14:textId="77777777" w:rsidR="002A7382" w:rsidRDefault="002A7382">
      <w:pPr>
        <w:keepLines w:val="0"/>
        <w:rPr>
          <w:b/>
          <w:sz w:val="28"/>
          <w:szCs w:val="28"/>
          <w:lang w:eastAsia="fr-CH"/>
        </w:rPr>
      </w:pPr>
      <w:r>
        <w:rPr>
          <w:lang w:eastAsia="fr-CH"/>
        </w:rPr>
        <w:br w:type="page"/>
      </w:r>
    </w:p>
    <w:p w14:paraId="6F9FFD62" w14:textId="3E7E89C5" w:rsidR="00050F7C" w:rsidRDefault="00050F7C" w:rsidP="00050F7C">
      <w:pPr>
        <w:pStyle w:val="Titre2"/>
        <w:rPr>
          <w:lang w:eastAsia="fr-CH"/>
        </w:rPr>
      </w:pPr>
      <w:bookmarkStart w:id="25" w:name="_Toc193708756"/>
      <w:r w:rsidRPr="00050F7C">
        <w:rPr>
          <w:lang w:eastAsia="fr-CH"/>
        </w:rPr>
        <w:lastRenderedPageBreak/>
        <w:t>Gestion des sessions</w:t>
      </w:r>
      <w:bookmarkEnd w:id="25"/>
    </w:p>
    <w:p w14:paraId="0DFD6107" w14:textId="0BC0783C" w:rsidR="00C71FA7" w:rsidRDefault="00C71FA7" w:rsidP="00330727">
      <w:pPr>
        <w:pStyle w:val="Titre3"/>
        <w:rPr>
          <w:lang w:eastAsia="fr-CH"/>
        </w:rPr>
      </w:pPr>
      <w:bookmarkStart w:id="26" w:name="_Toc193708757"/>
      <w:r>
        <w:rPr>
          <w:lang w:eastAsia="fr-CH"/>
        </w:rPr>
        <w:t>Réalisation</w:t>
      </w:r>
      <w:bookmarkEnd w:id="26"/>
    </w:p>
    <w:p w14:paraId="159F6BD1" w14:textId="786D30A5" w:rsidR="00541842" w:rsidRDefault="00541842" w:rsidP="00541842">
      <w:pPr>
        <w:rPr>
          <w:lang w:eastAsia="fr-CH"/>
        </w:rPr>
      </w:pPr>
      <w:r>
        <w:rPr>
          <w:lang w:eastAsia="fr-CH"/>
        </w:rPr>
        <w:t xml:space="preserve">Cet exercice est déjà donné, le but est de comprendre le fonctionnement. Nous n’avons donc rien eu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faire </w:t>
      </w:r>
      <w:r w:rsidR="00B868FD">
        <w:rPr>
          <w:lang w:eastAsia="fr-CH"/>
        </w:rPr>
        <w:t xml:space="preserve">à par le mettre sur notre docker puis tester via </w:t>
      </w:r>
      <w:proofErr w:type="spellStart"/>
      <w:r w:rsidR="00B868FD">
        <w:rPr>
          <w:lang w:eastAsia="fr-CH"/>
        </w:rPr>
        <w:t>postman</w:t>
      </w:r>
      <w:proofErr w:type="spellEnd"/>
      <w:r w:rsidR="00B868FD">
        <w:rPr>
          <w:lang w:eastAsia="fr-CH"/>
        </w:rPr>
        <w:br/>
      </w:r>
    </w:p>
    <w:p w14:paraId="6096A3D3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package com.example.ex6.controller;</w:t>
      </w:r>
    </w:p>
    <w:p w14:paraId="0E17C7B2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import jakarta.servlet.http.HttpSession;</w:t>
      </w:r>
    </w:p>
    <w:p w14:paraId="4154BCAC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import org.springframework.http.ResponseEntity;</w:t>
      </w:r>
    </w:p>
    <w:p w14:paraId="6AD6F77C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import org.springframework.web.bind.annotation.*;</w:t>
      </w:r>
    </w:p>
    <w:p w14:paraId="53E14A8E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@RestController</w:t>
      </w:r>
    </w:p>
    <w:p w14:paraId="04F602D4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@RequestMapping("/user")</w:t>
      </w:r>
    </w:p>
    <w:p w14:paraId="6CD73F4D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public class UserController {</w:t>
      </w:r>
    </w:p>
    <w:p w14:paraId="18A46755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    @PostMapping("/login")</w:t>
      </w:r>
    </w:p>
    <w:p w14:paraId="761CF32E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    public ResponseEntity&lt;String&gt; login(HttpSession session, @RequestParam String username, @RequestParam String password) {</w:t>
      </w:r>
    </w:p>
    <w:p w14:paraId="4FAA1A9B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B868FD">
        <w:rPr>
          <w:lang w:val="en-US" w:eastAsia="fr-CH"/>
        </w:rPr>
        <w:t xml:space="preserve">        </w:t>
      </w:r>
      <w:r w:rsidRPr="0094209A">
        <w:rPr>
          <w:lang w:val="fr-CH" w:eastAsia="fr-CH"/>
        </w:rPr>
        <w:t>// Ici, vérifiez les identifiants de l'utilisateur</w:t>
      </w:r>
    </w:p>
    <w:p w14:paraId="4BCB7F8E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// Ceci est juste un exemple simple, ne stockez jamais le mot de passe en clair comme ceci dans la session</w:t>
      </w:r>
    </w:p>
    <w:p w14:paraId="58E93CDB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94209A">
        <w:rPr>
          <w:lang w:val="fr-CH" w:eastAsia="fr-CH"/>
        </w:rPr>
        <w:t xml:space="preserve">        </w:t>
      </w:r>
      <w:r w:rsidRPr="00B868FD">
        <w:rPr>
          <w:lang w:val="en-US" w:eastAsia="fr-CH"/>
        </w:rPr>
        <w:t>if ("user".equals(username) &amp;&amp; "pass".equals(password)) {</w:t>
      </w:r>
    </w:p>
    <w:p w14:paraId="06D08856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B868FD">
        <w:rPr>
          <w:lang w:val="en-US" w:eastAsia="fr-CH"/>
        </w:rPr>
        <w:t xml:space="preserve">            </w:t>
      </w:r>
      <w:r w:rsidRPr="0094209A">
        <w:rPr>
          <w:lang w:val="fr-CH" w:eastAsia="fr-CH"/>
        </w:rPr>
        <w:t>session.setAttribute("username", username);</w:t>
      </w:r>
    </w:p>
    <w:p w14:paraId="090AF881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    session.setAttribute("visites", 0);</w:t>
      </w:r>
    </w:p>
    <w:p w14:paraId="04EC1541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94209A">
        <w:rPr>
          <w:lang w:val="fr-CH" w:eastAsia="fr-CH"/>
        </w:rPr>
        <w:t xml:space="preserve">            </w:t>
      </w:r>
      <w:r w:rsidRPr="00B868FD">
        <w:rPr>
          <w:lang w:val="en-US" w:eastAsia="fr-CH"/>
        </w:rPr>
        <w:t>return ResponseEntity.ok("Connecté");</w:t>
      </w:r>
    </w:p>
    <w:p w14:paraId="6FF80E6A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        } else {</w:t>
      </w:r>
    </w:p>
    <w:p w14:paraId="1A4DF45E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B868FD">
        <w:rPr>
          <w:lang w:val="en-US" w:eastAsia="fr-CH"/>
        </w:rPr>
        <w:t xml:space="preserve">            </w:t>
      </w:r>
      <w:r w:rsidRPr="0094209A">
        <w:rPr>
          <w:lang w:val="fr-CH" w:eastAsia="fr-CH"/>
        </w:rPr>
        <w:t>return ResponseEntity.badRequest().body("Échec de la connexion");</w:t>
      </w:r>
    </w:p>
    <w:p w14:paraId="3BA4775E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@asdfas   }</w:t>
      </w:r>
    </w:p>
    <w:p w14:paraId="2F8413FC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}</w:t>
      </w:r>
    </w:p>
    <w:p w14:paraId="78FF8548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@GetMapping("/visites")</w:t>
      </w:r>
    </w:p>
    <w:p w14:paraId="7DA91A15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public ResponseEntity&lt;String&gt; visites(HttpSession session) {</w:t>
      </w:r>
    </w:p>
    <w:p w14:paraId="5B5A8C71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if (session.getAttribute("username") != null) {</w:t>
      </w:r>
    </w:p>
    <w:p w14:paraId="3BCAABC9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    Integer visites = (Integer) session.getAttribute("visites");</w:t>
      </w:r>
    </w:p>
    <w:p w14:paraId="692D049A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    visites++;</w:t>
      </w:r>
    </w:p>
    <w:p w14:paraId="7F1665D4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    session.setAttribute("visites", visites);</w:t>
      </w:r>
    </w:p>
    <w:p w14:paraId="194D66B6" w14:textId="77777777" w:rsidR="00B868FD" w:rsidRPr="0094209A" w:rsidRDefault="00B868FD" w:rsidP="00B868FD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           return ResponseEntity.ok("Nombre de visites: " + visites);</w:t>
      </w:r>
    </w:p>
    <w:p w14:paraId="496A0EC9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94209A">
        <w:rPr>
          <w:lang w:val="fr-CH" w:eastAsia="fr-CH"/>
        </w:rPr>
        <w:t xml:space="preserve">        </w:t>
      </w:r>
      <w:r w:rsidRPr="00B868FD">
        <w:rPr>
          <w:lang w:val="en-US" w:eastAsia="fr-CH"/>
        </w:rPr>
        <w:t>} else {</w:t>
      </w:r>
    </w:p>
    <w:p w14:paraId="04C6177B" w14:textId="77777777" w:rsidR="00B868FD" w:rsidRPr="00B868FD" w:rsidRDefault="00B868FD" w:rsidP="00B868FD">
      <w:pPr>
        <w:pStyle w:val="Code4"/>
        <w:rPr>
          <w:lang w:val="en-US" w:eastAsia="fr-CH"/>
        </w:rPr>
      </w:pPr>
      <w:r w:rsidRPr="00B868FD">
        <w:rPr>
          <w:lang w:val="en-US" w:eastAsia="fr-CH"/>
        </w:rPr>
        <w:t>            return ResponseEntity.badRequest().body("Non connecté");</w:t>
      </w:r>
    </w:p>
    <w:p w14:paraId="3E7F70B9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val="en-US" w:eastAsia="fr-CH"/>
        </w:rPr>
        <w:t xml:space="preserve">        </w:t>
      </w:r>
      <w:r w:rsidRPr="00B868FD">
        <w:rPr>
          <w:lang w:eastAsia="fr-CH"/>
        </w:rPr>
        <w:t>}</w:t>
      </w:r>
    </w:p>
    <w:p w14:paraId="3A143509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    }</w:t>
      </w:r>
    </w:p>
    <w:p w14:paraId="34436D37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    @PostMapping("/logout")</w:t>
      </w:r>
    </w:p>
    <w:p w14:paraId="19C1B3BF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    public ResponseEntity&lt;String&gt; logout(HttpSession session) {</w:t>
      </w:r>
    </w:p>
    <w:p w14:paraId="371954EB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        session.invalidate();</w:t>
      </w:r>
    </w:p>
    <w:p w14:paraId="61DB8D7E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        return ResponseEntity.ok("Déconnecté");</w:t>
      </w:r>
    </w:p>
    <w:p w14:paraId="3ECFF79C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    }</w:t>
      </w:r>
    </w:p>
    <w:p w14:paraId="4B5AF789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 xml:space="preserve">    </w:t>
      </w:r>
    </w:p>
    <w:p w14:paraId="7BD710C4" w14:textId="77777777" w:rsidR="00B868FD" w:rsidRPr="00B868FD" w:rsidRDefault="00B868FD" w:rsidP="00B868FD">
      <w:pPr>
        <w:pStyle w:val="Code4"/>
        <w:rPr>
          <w:lang w:eastAsia="fr-CH"/>
        </w:rPr>
      </w:pPr>
      <w:r w:rsidRPr="00B868FD">
        <w:rPr>
          <w:lang w:eastAsia="fr-CH"/>
        </w:rPr>
        <w:t>}</w:t>
      </w:r>
    </w:p>
    <w:p w14:paraId="07149001" w14:textId="77777777" w:rsidR="00B868FD" w:rsidRPr="00541842" w:rsidRDefault="00B868FD" w:rsidP="00541842">
      <w:pPr>
        <w:rPr>
          <w:lang w:eastAsia="fr-CH"/>
        </w:rPr>
      </w:pPr>
    </w:p>
    <w:p w14:paraId="19762B91" w14:textId="77777777" w:rsidR="00B868FD" w:rsidRDefault="00B868FD">
      <w:pPr>
        <w:keepLines w:val="0"/>
        <w:rPr>
          <w:b/>
          <w:sz w:val="24"/>
          <w:lang w:eastAsia="fr-CH"/>
        </w:rPr>
      </w:pPr>
      <w:r>
        <w:rPr>
          <w:lang w:eastAsia="fr-CH"/>
        </w:rPr>
        <w:br w:type="page"/>
      </w:r>
    </w:p>
    <w:p w14:paraId="78C9024E" w14:textId="20DEABEB" w:rsidR="00C71FA7" w:rsidRDefault="00C71FA7" w:rsidP="00330727">
      <w:pPr>
        <w:pStyle w:val="Titre3"/>
        <w:rPr>
          <w:lang w:eastAsia="fr-CH"/>
        </w:rPr>
      </w:pPr>
      <w:bookmarkStart w:id="27" w:name="_Toc193708758"/>
      <w:r>
        <w:rPr>
          <w:lang w:eastAsia="fr-CH"/>
        </w:rPr>
        <w:lastRenderedPageBreak/>
        <w:t>Observation</w:t>
      </w:r>
      <w:bookmarkEnd w:id="27"/>
    </w:p>
    <w:p w14:paraId="1EF2EEB0" w14:textId="43A120FB" w:rsidR="002002F8" w:rsidRDefault="004A3454" w:rsidP="002002F8">
      <w:pPr>
        <w:rPr>
          <w:lang w:eastAsia="fr-CH"/>
        </w:rPr>
      </w:pPr>
      <w:r>
        <w:rPr>
          <w:lang w:eastAsia="fr-CH"/>
        </w:rPr>
        <w:t xml:space="preserve">Utilisation de la méthode </w:t>
      </w:r>
      <w:proofErr w:type="spellStart"/>
      <w:r w:rsidR="002A7382" w:rsidRPr="0021322B">
        <w:rPr>
          <w:color w:val="FF0000"/>
          <w:lang w:eastAsia="fr-CH"/>
        </w:rPr>
        <w:t>setAttribute</w:t>
      </w:r>
      <w:proofErr w:type="spellEnd"/>
      <w:r w:rsidR="002A7382" w:rsidRPr="0021322B">
        <w:rPr>
          <w:color w:val="FF0000"/>
          <w:lang w:eastAsia="fr-CH"/>
        </w:rPr>
        <w:t xml:space="preserve"> </w:t>
      </w:r>
      <w:r w:rsidR="002A7382">
        <w:rPr>
          <w:lang w:eastAsia="fr-CH"/>
        </w:rPr>
        <w:t xml:space="preserve">pour garder des informations sous format clé valeur. Cela permet de garder un </w:t>
      </w:r>
      <w:proofErr w:type="spellStart"/>
      <w:r w:rsidR="002A7382">
        <w:rPr>
          <w:lang w:eastAsia="fr-CH"/>
        </w:rPr>
        <w:t>username</w:t>
      </w:r>
      <w:proofErr w:type="spellEnd"/>
      <w:r w:rsidR="002A7382">
        <w:rPr>
          <w:lang w:eastAsia="fr-CH"/>
        </w:rPr>
        <w:t>, un id, un nombre de visite par exemple.</w:t>
      </w:r>
    </w:p>
    <w:p w14:paraId="2985C985" w14:textId="77777777" w:rsidR="00864BE3" w:rsidRDefault="00864BE3" w:rsidP="002002F8">
      <w:pPr>
        <w:rPr>
          <w:lang w:eastAsia="fr-CH"/>
        </w:rPr>
      </w:pPr>
    </w:p>
    <w:p w14:paraId="44227111" w14:textId="77777777" w:rsidR="00864BE3" w:rsidRPr="0094209A" w:rsidRDefault="00864BE3" w:rsidP="00864BE3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 session.setAttribute("username", username);</w:t>
      </w:r>
    </w:p>
    <w:p w14:paraId="785867B3" w14:textId="74A5747B" w:rsidR="00864BE3" w:rsidRPr="00864BE3" w:rsidRDefault="00864BE3" w:rsidP="00864BE3">
      <w:pPr>
        <w:pStyle w:val="Code4"/>
        <w:rPr>
          <w:lang w:val="fr-CH" w:eastAsia="fr-CH"/>
        </w:rPr>
      </w:pPr>
      <w:r w:rsidRPr="00864BE3">
        <w:rPr>
          <w:lang w:val="fr-CH" w:eastAsia="fr-CH"/>
        </w:rPr>
        <w:t> session.setAttribute("visites", 0);</w:t>
      </w:r>
    </w:p>
    <w:p w14:paraId="0D37F7A3" w14:textId="77777777" w:rsidR="001F437F" w:rsidRDefault="001F437F" w:rsidP="002002F8">
      <w:pPr>
        <w:rPr>
          <w:lang w:eastAsia="fr-CH"/>
        </w:rPr>
      </w:pPr>
    </w:p>
    <w:p w14:paraId="3F2924BF" w14:textId="556EC4C5" w:rsidR="00864BE3" w:rsidRDefault="001F437F" w:rsidP="002002F8">
      <w:pPr>
        <w:rPr>
          <w:lang w:eastAsia="fr-CH"/>
        </w:rPr>
      </w:pPr>
      <w:r>
        <w:rPr>
          <w:lang w:eastAsia="fr-CH"/>
        </w:rPr>
        <w:t>Ici nous nous connectons grâce au login</w:t>
      </w:r>
      <w:r w:rsidR="00B976E8">
        <w:rPr>
          <w:lang w:eastAsia="fr-CH"/>
        </w:rPr>
        <w:t xml:space="preserve"> ce qui va créer le champ visites cotés client</w:t>
      </w:r>
      <w:r w:rsidR="00C72783">
        <w:rPr>
          <w:lang w:eastAsia="fr-CH"/>
        </w:rPr>
        <w:t xml:space="preserve"> ainsi que le statu de connecté</w:t>
      </w:r>
      <w:r w:rsidR="00B976E8">
        <w:rPr>
          <w:lang w:eastAsia="fr-CH"/>
        </w:rPr>
        <w:t>.</w:t>
      </w:r>
    </w:p>
    <w:p w14:paraId="37B32CC7" w14:textId="1B350D9D" w:rsidR="001F437F" w:rsidRDefault="001F437F" w:rsidP="002002F8">
      <w:pPr>
        <w:rPr>
          <w:lang w:eastAsia="fr-CH"/>
        </w:rPr>
      </w:pPr>
      <w:r w:rsidRPr="009960A1">
        <w:rPr>
          <w:noProof/>
          <w:lang w:eastAsia="fr-CH"/>
        </w:rPr>
        <w:drawing>
          <wp:inline distT="0" distB="0" distL="0" distR="0" wp14:anchorId="5D581082" wp14:editId="167E2837">
            <wp:extent cx="4400550" cy="3609401"/>
            <wp:effectExtent l="19050" t="19050" r="19050" b="10160"/>
            <wp:docPr id="479474683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74683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8151" cy="3623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3AFB9" w14:textId="77777777" w:rsidR="001F437F" w:rsidRDefault="001F437F" w:rsidP="002002F8">
      <w:pPr>
        <w:rPr>
          <w:lang w:eastAsia="fr-CH"/>
        </w:rPr>
      </w:pPr>
    </w:p>
    <w:p w14:paraId="1FE052FD" w14:textId="77777777" w:rsidR="004A3994" w:rsidRDefault="004A3994">
      <w:pPr>
        <w:keepLines w:val="0"/>
        <w:rPr>
          <w:lang w:eastAsia="fr-CH"/>
        </w:rPr>
      </w:pPr>
      <w:r>
        <w:rPr>
          <w:lang w:eastAsia="fr-CH"/>
        </w:rPr>
        <w:br w:type="page"/>
      </w:r>
    </w:p>
    <w:p w14:paraId="5D4B9DAB" w14:textId="2D15295B" w:rsidR="00864BE3" w:rsidRDefault="00864BE3" w:rsidP="002002F8">
      <w:pPr>
        <w:rPr>
          <w:lang w:eastAsia="fr-CH"/>
        </w:rPr>
      </w:pPr>
      <w:r>
        <w:rPr>
          <w:lang w:eastAsia="fr-CH"/>
        </w:rPr>
        <w:lastRenderedPageBreak/>
        <w:t xml:space="preserve">Ensuite il est possible de récupérer ces informations via </w:t>
      </w:r>
      <w:r w:rsidR="0021322B">
        <w:rPr>
          <w:lang w:eastAsia="fr-CH"/>
        </w:rPr>
        <w:t xml:space="preserve">la méthode </w:t>
      </w:r>
      <w:proofErr w:type="spellStart"/>
      <w:r w:rsidR="0021322B">
        <w:rPr>
          <w:lang w:eastAsia="fr-CH"/>
        </w:rPr>
        <w:t>getAttribut</w:t>
      </w:r>
      <w:proofErr w:type="spellEnd"/>
      <w:r w:rsidR="0021322B">
        <w:rPr>
          <w:lang w:eastAsia="fr-CH"/>
        </w:rPr>
        <w:t>, pour ce faire il faut avoir la bonne clé mais cela permet de récupérer des informations du client connecté.</w:t>
      </w:r>
    </w:p>
    <w:p w14:paraId="02797847" w14:textId="77777777" w:rsidR="002B4934" w:rsidRDefault="002B4934" w:rsidP="002002F8">
      <w:pPr>
        <w:rPr>
          <w:lang w:eastAsia="fr-CH"/>
        </w:rPr>
      </w:pPr>
    </w:p>
    <w:p w14:paraId="6BC427F1" w14:textId="77777777" w:rsidR="002B4934" w:rsidRPr="0094209A" w:rsidRDefault="002B4934" w:rsidP="002B4934">
      <w:pPr>
        <w:pStyle w:val="Code4"/>
        <w:rPr>
          <w:lang w:val="fr-CH" w:eastAsia="fr-CH"/>
        </w:rPr>
      </w:pPr>
      <w:r w:rsidRPr="0094209A">
        <w:rPr>
          <w:lang w:val="fr-CH" w:eastAsia="fr-CH"/>
        </w:rPr>
        <w:t>session.getAttribute("username")</w:t>
      </w:r>
    </w:p>
    <w:p w14:paraId="791146E1" w14:textId="77777777" w:rsidR="002B4934" w:rsidRDefault="002B4934" w:rsidP="002002F8">
      <w:pPr>
        <w:rPr>
          <w:lang w:eastAsia="fr-CH"/>
        </w:rPr>
      </w:pPr>
    </w:p>
    <w:p w14:paraId="6BAAB71E" w14:textId="77777777" w:rsidR="00864BE3" w:rsidRPr="002002F8" w:rsidRDefault="00864BE3" w:rsidP="002002F8">
      <w:pPr>
        <w:rPr>
          <w:lang w:eastAsia="fr-CH"/>
        </w:rPr>
      </w:pPr>
    </w:p>
    <w:p w14:paraId="4C83CDE8" w14:textId="7E5ECA31" w:rsidR="009960A1" w:rsidRDefault="00C72783" w:rsidP="009960A1">
      <w:pPr>
        <w:rPr>
          <w:lang w:eastAsia="fr-CH"/>
        </w:rPr>
      </w:pPr>
      <w:r>
        <w:rPr>
          <w:lang w:eastAsia="fr-CH"/>
        </w:rPr>
        <w:t xml:space="preserve">Ici nous pouvons récupérer l’informations du client via le </w:t>
      </w:r>
      <w:proofErr w:type="spellStart"/>
      <w:r>
        <w:rPr>
          <w:lang w:eastAsia="fr-CH"/>
        </w:rPr>
        <w:t>username</w:t>
      </w:r>
      <w:proofErr w:type="spellEnd"/>
      <w:r>
        <w:rPr>
          <w:lang w:eastAsia="fr-CH"/>
        </w:rPr>
        <w:t xml:space="preserve"> stockés </w:t>
      </w:r>
      <w:r w:rsidR="002A3586">
        <w:rPr>
          <w:lang w:eastAsia="fr-CH"/>
        </w:rPr>
        <w:t xml:space="preserve">puis </w:t>
      </w:r>
      <w:r w:rsidR="004A3994">
        <w:rPr>
          <w:lang w:eastAsia="fr-CH"/>
        </w:rPr>
        <w:t>récupérer le nombre de visites effectuées.</w:t>
      </w:r>
    </w:p>
    <w:p w14:paraId="48DF1998" w14:textId="14C26CAE" w:rsidR="00C72783" w:rsidRDefault="00C72783" w:rsidP="009960A1">
      <w:pPr>
        <w:rPr>
          <w:lang w:eastAsia="fr-CH"/>
        </w:rPr>
      </w:pPr>
      <w:r w:rsidRPr="00C61EE3">
        <w:rPr>
          <w:noProof/>
          <w:lang w:eastAsia="fr-CH"/>
        </w:rPr>
        <w:drawing>
          <wp:inline distT="0" distB="0" distL="0" distR="0" wp14:anchorId="01D01054" wp14:editId="719D01A1">
            <wp:extent cx="5760720" cy="4736465"/>
            <wp:effectExtent l="19050" t="19050" r="11430" b="26035"/>
            <wp:docPr id="1163801256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1256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56CA" w14:textId="3C7ED72A" w:rsidR="004A3994" w:rsidRDefault="004A3994">
      <w:pPr>
        <w:keepLines w:val="0"/>
        <w:rPr>
          <w:lang w:eastAsia="fr-CH"/>
        </w:rPr>
      </w:pPr>
      <w:r>
        <w:rPr>
          <w:lang w:eastAsia="fr-CH"/>
        </w:rPr>
        <w:br w:type="page"/>
      </w:r>
    </w:p>
    <w:p w14:paraId="69112C8A" w14:textId="68967B6A" w:rsidR="009960A1" w:rsidRDefault="004A3994" w:rsidP="009960A1">
      <w:pPr>
        <w:rPr>
          <w:lang w:eastAsia="fr-CH"/>
        </w:rPr>
      </w:pPr>
      <w:r>
        <w:rPr>
          <w:lang w:eastAsia="fr-CH"/>
        </w:rPr>
        <w:lastRenderedPageBreak/>
        <w:t xml:space="preserve">Pour </w:t>
      </w:r>
      <w:r w:rsidR="00B05DCF">
        <w:rPr>
          <w:lang w:eastAsia="fr-CH"/>
        </w:rPr>
        <w:t xml:space="preserve">terminer une session il faut utiliser la méthode </w:t>
      </w:r>
      <w:proofErr w:type="spellStart"/>
      <w:r w:rsidR="00B05DCF">
        <w:rPr>
          <w:lang w:eastAsia="fr-CH"/>
        </w:rPr>
        <w:t>invalidate</w:t>
      </w:r>
      <w:proofErr w:type="spellEnd"/>
      <w:r w:rsidR="00B05DCF">
        <w:rPr>
          <w:lang w:eastAsia="fr-CH"/>
        </w:rPr>
        <w:t>.</w:t>
      </w:r>
    </w:p>
    <w:p w14:paraId="62006621" w14:textId="77777777" w:rsidR="00B05DCF" w:rsidRDefault="00B05DCF" w:rsidP="009960A1">
      <w:pPr>
        <w:rPr>
          <w:lang w:eastAsia="fr-CH"/>
        </w:rPr>
      </w:pPr>
    </w:p>
    <w:p w14:paraId="6ADE3144" w14:textId="77777777" w:rsidR="00B05DCF" w:rsidRPr="00B05DCF" w:rsidRDefault="00B05DCF" w:rsidP="00B05DCF">
      <w:pPr>
        <w:pStyle w:val="Code4"/>
        <w:rPr>
          <w:lang w:val="fr-CH" w:eastAsia="fr-CH"/>
        </w:rPr>
      </w:pPr>
      <w:r w:rsidRPr="00B05DCF">
        <w:rPr>
          <w:lang w:val="fr-CH" w:eastAsia="fr-CH"/>
        </w:rPr>
        <w:t> session.invalidate();</w:t>
      </w:r>
    </w:p>
    <w:p w14:paraId="4C283A8A" w14:textId="77777777" w:rsidR="00B05DCF" w:rsidRDefault="00B05DCF" w:rsidP="009960A1">
      <w:pPr>
        <w:rPr>
          <w:lang w:eastAsia="fr-CH"/>
        </w:rPr>
      </w:pPr>
    </w:p>
    <w:p w14:paraId="1415147C" w14:textId="35E0321F" w:rsidR="004A3994" w:rsidRDefault="00B05DCF" w:rsidP="009960A1">
      <w:pPr>
        <w:rPr>
          <w:lang w:eastAsia="fr-CH"/>
        </w:rPr>
      </w:pPr>
      <w:r>
        <w:rPr>
          <w:lang w:eastAsia="fr-CH"/>
        </w:rPr>
        <w:t>Ici la session est détruite</w:t>
      </w:r>
    </w:p>
    <w:p w14:paraId="54CED576" w14:textId="44D4BD5E" w:rsidR="00C61EE3" w:rsidRDefault="00753682" w:rsidP="009960A1">
      <w:pPr>
        <w:rPr>
          <w:lang w:eastAsia="fr-CH"/>
        </w:rPr>
      </w:pPr>
      <w:r w:rsidRPr="00753682">
        <w:rPr>
          <w:noProof/>
          <w:lang w:eastAsia="fr-CH"/>
        </w:rPr>
        <w:drawing>
          <wp:inline distT="0" distB="0" distL="0" distR="0" wp14:anchorId="30718ECC" wp14:editId="2D6F369D">
            <wp:extent cx="5406552" cy="4381500"/>
            <wp:effectExtent l="19050" t="19050" r="22860" b="19050"/>
            <wp:docPr id="299517552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17552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9156" cy="438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E67C9" w14:textId="6D02BE1B" w:rsidR="009960A1" w:rsidRPr="009960A1" w:rsidRDefault="009960A1" w:rsidP="009960A1">
      <w:pPr>
        <w:rPr>
          <w:lang w:eastAsia="fr-CH"/>
        </w:rPr>
      </w:pPr>
    </w:p>
    <w:p w14:paraId="67C88A6A" w14:textId="631BC2F0" w:rsidR="00050F7C" w:rsidRDefault="00050F7C" w:rsidP="00050F7C">
      <w:pPr>
        <w:pStyle w:val="Titre2"/>
        <w:rPr>
          <w:lang w:eastAsia="fr-CH"/>
        </w:rPr>
      </w:pPr>
      <w:bookmarkStart w:id="28" w:name="_Toc193708759"/>
      <w:r w:rsidRPr="00050F7C">
        <w:rPr>
          <w:lang w:eastAsia="fr-CH"/>
        </w:rPr>
        <w:t xml:space="preserve">Documentation API avec </w:t>
      </w:r>
      <w:proofErr w:type="spellStart"/>
      <w:r w:rsidRPr="00050F7C">
        <w:rPr>
          <w:lang w:eastAsia="fr-CH"/>
        </w:rPr>
        <w:t>Swagger</w:t>
      </w:r>
      <w:bookmarkEnd w:id="28"/>
      <w:proofErr w:type="spellEnd"/>
    </w:p>
    <w:p w14:paraId="39609934" w14:textId="050C072B" w:rsidR="00B868FD" w:rsidRDefault="002A657E" w:rsidP="002A657E">
      <w:pPr>
        <w:pStyle w:val="Titre3"/>
        <w:rPr>
          <w:lang w:eastAsia="fr-CH"/>
        </w:rPr>
      </w:pPr>
      <w:bookmarkStart w:id="29" w:name="_Toc193708760"/>
      <w:r>
        <w:rPr>
          <w:lang w:eastAsia="fr-CH"/>
        </w:rPr>
        <w:t>Réalisation</w:t>
      </w:r>
      <w:bookmarkEnd w:id="29"/>
    </w:p>
    <w:p w14:paraId="77F53392" w14:textId="3D57603D" w:rsidR="002A657E" w:rsidRDefault="001478D6" w:rsidP="002A657E">
      <w:pPr>
        <w:rPr>
          <w:lang w:eastAsia="fr-CH"/>
        </w:rPr>
      </w:pPr>
      <w:r>
        <w:rPr>
          <w:lang w:eastAsia="fr-CH"/>
        </w:rPr>
        <w:t xml:space="preserve">Pour cet exercice il n’y a pas grand-chose à faire il suffit d’ajouter le bloc suivant dans le fichier </w:t>
      </w:r>
      <w:r w:rsidRPr="006A5FB2">
        <w:rPr>
          <w:color w:val="FF0000"/>
          <w:lang w:eastAsia="fr-CH"/>
        </w:rPr>
        <w:t>pom.xml</w:t>
      </w:r>
    </w:p>
    <w:p w14:paraId="6F9EA47E" w14:textId="77777777" w:rsidR="001478D6" w:rsidRDefault="001478D6" w:rsidP="002A657E">
      <w:pPr>
        <w:rPr>
          <w:lang w:eastAsia="fr-CH"/>
        </w:rPr>
      </w:pPr>
    </w:p>
    <w:p w14:paraId="4B6EC441" w14:textId="77777777" w:rsidR="006A5FB2" w:rsidRPr="006A5FB2" w:rsidRDefault="006A5FB2" w:rsidP="006A5FB2">
      <w:pPr>
        <w:pStyle w:val="Code4"/>
        <w:rPr>
          <w:lang w:eastAsia="fr-CH"/>
        </w:rPr>
      </w:pPr>
      <w:r w:rsidRPr="0094209A">
        <w:rPr>
          <w:lang w:val="fr-CH" w:eastAsia="fr-CH"/>
        </w:rPr>
        <w:t>   </w:t>
      </w:r>
      <w:r w:rsidRPr="006A5FB2">
        <w:rPr>
          <w:lang w:eastAsia="fr-CH"/>
        </w:rPr>
        <w:t>&lt;dependency&gt;</w:t>
      </w:r>
    </w:p>
    <w:p w14:paraId="736BCA53" w14:textId="77777777" w:rsidR="006A5FB2" w:rsidRPr="006A5FB2" w:rsidRDefault="006A5FB2" w:rsidP="006A5FB2">
      <w:pPr>
        <w:pStyle w:val="Code4"/>
        <w:rPr>
          <w:lang w:eastAsia="fr-CH"/>
        </w:rPr>
      </w:pPr>
      <w:r w:rsidRPr="006A5FB2">
        <w:rPr>
          <w:lang w:eastAsia="fr-CH"/>
        </w:rPr>
        <w:t>      &lt;groupId&gt;org.springdoc&lt;/groupId&gt;</w:t>
      </w:r>
    </w:p>
    <w:p w14:paraId="093DD4C2" w14:textId="77777777" w:rsidR="006A5FB2" w:rsidRPr="006A5FB2" w:rsidRDefault="006A5FB2" w:rsidP="006A5FB2">
      <w:pPr>
        <w:pStyle w:val="Code4"/>
        <w:rPr>
          <w:lang w:eastAsia="fr-CH"/>
        </w:rPr>
      </w:pPr>
      <w:r w:rsidRPr="006A5FB2">
        <w:rPr>
          <w:lang w:eastAsia="fr-CH"/>
        </w:rPr>
        <w:t>      &lt;artifactId&gt;springdoc-openapi-starter-webmvc-ui&lt;/artifactId&gt;</w:t>
      </w:r>
    </w:p>
    <w:p w14:paraId="2417BAAB" w14:textId="77777777" w:rsidR="006A5FB2" w:rsidRPr="006A5FB2" w:rsidRDefault="006A5FB2" w:rsidP="006A5FB2">
      <w:pPr>
        <w:pStyle w:val="Code4"/>
        <w:rPr>
          <w:lang w:eastAsia="fr-CH"/>
        </w:rPr>
      </w:pPr>
      <w:r w:rsidRPr="006A5FB2">
        <w:rPr>
          <w:lang w:eastAsia="fr-CH"/>
        </w:rPr>
        <w:t>      &lt;version&gt;2.3.0&lt;/version&gt;</w:t>
      </w:r>
    </w:p>
    <w:p w14:paraId="3D6101B2" w14:textId="77777777" w:rsidR="006A5FB2" w:rsidRPr="006A5FB2" w:rsidRDefault="006A5FB2" w:rsidP="006A5FB2">
      <w:pPr>
        <w:pStyle w:val="Code4"/>
        <w:rPr>
          <w:lang w:eastAsia="fr-CH"/>
        </w:rPr>
      </w:pPr>
      <w:r w:rsidRPr="006A5FB2">
        <w:rPr>
          <w:lang w:eastAsia="fr-CH"/>
        </w:rPr>
        <w:t>   &lt;/dependency&gt;</w:t>
      </w:r>
    </w:p>
    <w:p w14:paraId="0D6DFD70" w14:textId="77777777" w:rsidR="001478D6" w:rsidRPr="002A657E" w:rsidRDefault="001478D6" w:rsidP="002A657E">
      <w:pPr>
        <w:rPr>
          <w:lang w:eastAsia="fr-CH"/>
        </w:rPr>
      </w:pPr>
    </w:p>
    <w:p w14:paraId="087C4D5D" w14:textId="77777777" w:rsidR="006A5FB2" w:rsidRDefault="006A5FB2">
      <w:pPr>
        <w:keepLines w:val="0"/>
        <w:rPr>
          <w:b/>
          <w:sz w:val="24"/>
          <w:lang w:eastAsia="fr-CH"/>
        </w:rPr>
      </w:pPr>
      <w:r>
        <w:rPr>
          <w:lang w:eastAsia="fr-CH"/>
        </w:rPr>
        <w:br w:type="page"/>
      </w:r>
    </w:p>
    <w:p w14:paraId="7E61B765" w14:textId="351F2FDF" w:rsidR="002A657E" w:rsidRDefault="002A657E" w:rsidP="002A657E">
      <w:pPr>
        <w:pStyle w:val="Titre3"/>
        <w:rPr>
          <w:lang w:eastAsia="fr-CH"/>
        </w:rPr>
      </w:pPr>
      <w:bookmarkStart w:id="30" w:name="_Toc193708761"/>
      <w:r>
        <w:rPr>
          <w:lang w:eastAsia="fr-CH"/>
        </w:rPr>
        <w:lastRenderedPageBreak/>
        <w:t>Observation</w:t>
      </w:r>
      <w:bookmarkEnd w:id="30"/>
    </w:p>
    <w:p w14:paraId="4CCA1854" w14:textId="3A7779AE" w:rsidR="008950ED" w:rsidRPr="008950ED" w:rsidRDefault="008950ED" w:rsidP="008950ED">
      <w:pPr>
        <w:rPr>
          <w:lang w:eastAsia="fr-CH"/>
        </w:rPr>
      </w:pPr>
      <w:r>
        <w:rPr>
          <w:lang w:eastAsia="fr-CH"/>
        </w:rPr>
        <w:t>Nous pouvons constater que la documentation s’est réalisée toute seul par rapport à notre API</w:t>
      </w:r>
    </w:p>
    <w:p w14:paraId="37271FF5" w14:textId="09215A61" w:rsidR="008950ED" w:rsidRPr="008950ED" w:rsidRDefault="008950ED" w:rsidP="008950ED">
      <w:pPr>
        <w:keepLines w:val="0"/>
        <w:rPr>
          <w:rFonts w:ascii="Times New Roman" w:hAnsi="Times New Roman"/>
          <w:sz w:val="24"/>
          <w:lang w:eastAsia="fr-CH"/>
        </w:rPr>
      </w:pPr>
      <w:r w:rsidRPr="008950ED">
        <w:rPr>
          <w:rFonts w:ascii="Times New Roman" w:hAnsi="Times New Roman"/>
          <w:noProof/>
          <w:sz w:val="24"/>
          <w:lang w:eastAsia="fr-CH"/>
        </w:rPr>
        <w:drawing>
          <wp:inline distT="0" distB="0" distL="0" distR="0" wp14:anchorId="63044DBC" wp14:editId="2957D056">
            <wp:extent cx="5208270" cy="3652449"/>
            <wp:effectExtent l="19050" t="19050" r="11430" b="24765"/>
            <wp:docPr id="981883042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3042" name="Image 1" descr="Une image contenant texte, capture d’écran, logiciel, Icône d’ordinat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59" cy="3656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A360D" w14:textId="77777777" w:rsidR="002A657E" w:rsidRPr="002A657E" w:rsidRDefault="002A657E" w:rsidP="002A657E">
      <w:pPr>
        <w:rPr>
          <w:lang w:eastAsia="fr-CH"/>
        </w:rPr>
      </w:pPr>
    </w:p>
    <w:p w14:paraId="1373016B" w14:textId="0EA905C0" w:rsidR="00050F7C" w:rsidRDefault="00050F7C" w:rsidP="00050F7C">
      <w:pPr>
        <w:pStyle w:val="Titre2"/>
        <w:rPr>
          <w:lang w:eastAsia="fr-CH"/>
        </w:rPr>
      </w:pPr>
      <w:bookmarkStart w:id="31" w:name="_Toc193708762"/>
      <w:r w:rsidRPr="00050F7C">
        <w:rPr>
          <w:lang w:eastAsia="fr-CH"/>
        </w:rPr>
        <w:t>Hébergement</w:t>
      </w:r>
      <w:bookmarkEnd w:id="31"/>
    </w:p>
    <w:p w14:paraId="7A7421BF" w14:textId="3D56D892" w:rsidR="00B163EF" w:rsidRDefault="00B163EF" w:rsidP="00B163EF">
      <w:pPr>
        <w:pStyle w:val="Titre3"/>
        <w:rPr>
          <w:lang w:eastAsia="fr-CH"/>
        </w:rPr>
      </w:pPr>
      <w:bookmarkStart w:id="32" w:name="_Toc193708763"/>
      <w:r>
        <w:rPr>
          <w:lang w:eastAsia="fr-CH"/>
        </w:rPr>
        <w:t>Réalisation</w:t>
      </w:r>
      <w:bookmarkEnd w:id="32"/>
    </w:p>
    <w:p w14:paraId="55B1D8C7" w14:textId="43BB4108" w:rsidR="00FD67B1" w:rsidRDefault="00FD67B1" w:rsidP="00217B6F">
      <w:pPr>
        <w:rPr>
          <w:lang w:eastAsia="fr-CH"/>
        </w:rPr>
      </w:pPr>
      <w:r>
        <w:rPr>
          <w:lang w:eastAsia="fr-CH"/>
        </w:rPr>
        <w:t xml:space="preserve">Tout d’abord il faut créer un repository via le site suivant : </w:t>
      </w:r>
      <w:hyperlink r:id="rId34" w:history="1">
        <w:r w:rsidR="00642CDE" w:rsidRPr="00642CDE">
          <w:rPr>
            <w:rStyle w:val="Lienhypertexte"/>
            <w:lang w:eastAsia="fr-CH"/>
          </w:rPr>
          <w:t>https://hub.docker.com</w:t>
        </w:r>
      </w:hyperlink>
    </w:p>
    <w:p w14:paraId="580DAF45" w14:textId="77777777" w:rsidR="00642CDE" w:rsidRDefault="00642CDE" w:rsidP="00217B6F">
      <w:pPr>
        <w:rPr>
          <w:lang w:eastAsia="fr-CH"/>
        </w:rPr>
      </w:pPr>
    </w:p>
    <w:p w14:paraId="34ECF2BB" w14:textId="77777777" w:rsidR="00642CDE" w:rsidRDefault="00642CDE" w:rsidP="00217B6F">
      <w:pPr>
        <w:rPr>
          <w:lang w:eastAsia="fr-CH"/>
        </w:rPr>
      </w:pPr>
      <w:r w:rsidRPr="00217B6F">
        <w:rPr>
          <w:noProof/>
          <w:lang w:eastAsia="fr-CH"/>
        </w:rPr>
        <w:drawing>
          <wp:inline distT="0" distB="0" distL="0" distR="0" wp14:anchorId="079B3690" wp14:editId="5015B7B7">
            <wp:extent cx="2009775" cy="3253420"/>
            <wp:effectExtent l="19050" t="19050" r="9525" b="23495"/>
            <wp:docPr id="111833965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3965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8482" cy="3267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A142B" w14:textId="7D979E58" w:rsidR="00384A75" w:rsidRDefault="00F976E7" w:rsidP="005E0E2F">
      <w:pPr>
        <w:rPr>
          <w:lang w:eastAsia="fr-CH"/>
        </w:rPr>
      </w:pPr>
      <w:r>
        <w:rPr>
          <w:lang w:eastAsia="fr-CH"/>
        </w:rPr>
        <w:lastRenderedPageBreak/>
        <w:t xml:space="preserve">Ensuite il faut créer son </w:t>
      </w:r>
      <w:proofErr w:type="spellStart"/>
      <w:r>
        <w:rPr>
          <w:lang w:eastAsia="fr-CH"/>
        </w:rPr>
        <w:t>token</w:t>
      </w:r>
      <w:proofErr w:type="spellEnd"/>
      <w:r>
        <w:rPr>
          <w:lang w:eastAsia="fr-CH"/>
        </w:rPr>
        <w:t xml:space="preserve"> : </w:t>
      </w:r>
      <w:hyperlink r:id="rId36" w:history="1">
        <w:r w:rsidRPr="00F976E7">
          <w:rPr>
            <w:rStyle w:val="Lienhypertexte"/>
            <w:lang w:eastAsia="fr-CH"/>
          </w:rPr>
          <w:t>https://hub.docker.com/settings/security</w:t>
        </w:r>
      </w:hyperlink>
      <w:r w:rsidR="00E74DF1">
        <w:rPr>
          <w:lang w:eastAsia="fr-CH"/>
        </w:rPr>
        <w:t xml:space="preserve"> puis dans son terminal il </w:t>
      </w:r>
      <w:r w:rsidR="005E0E2F">
        <w:rPr>
          <w:lang w:eastAsia="fr-CH"/>
        </w:rPr>
        <w:t>réaliser les actions données après la création</w:t>
      </w:r>
    </w:p>
    <w:p w14:paraId="39B4DB4A" w14:textId="77777777" w:rsidR="00F976E7" w:rsidRDefault="00F976E7" w:rsidP="00217B6F">
      <w:pPr>
        <w:rPr>
          <w:lang w:eastAsia="fr-CH"/>
        </w:rPr>
      </w:pPr>
    </w:p>
    <w:p w14:paraId="28CFD13C" w14:textId="0BFE6F2C" w:rsidR="00CA171B" w:rsidRDefault="005E0E2F" w:rsidP="00217B6F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BABB9" wp14:editId="48BDFF39">
                <wp:simplePos x="0" y="0"/>
                <wp:positionH relativeFrom="margin">
                  <wp:posOffset>119380</wp:posOffset>
                </wp:positionH>
                <wp:positionV relativeFrom="paragraph">
                  <wp:posOffset>1173480</wp:posOffset>
                </wp:positionV>
                <wp:extent cx="2276475" cy="247650"/>
                <wp:effectExtent l="0" t="0" r="28575" b="19050"/>
                <wp:wrapNone/>
                <wp:docPr id="20260168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A37A8" id="Rectangle 2" o:spid="_x0000_s1026" style="position:absolute;margin-left:9.4pt;margin-top:92.4pt;width:179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90479" wp14:editId="5F701AB7">
                <wp:simplePos x="0" y="0"/>
                <wp:positionH relativeFrom="margin">
                  <wp:posOffset>100330</wp:posOffset>
                </wp:positionH>
                <wp:positionV relativeFrom="paragraph">
                  <wp:posOffset>497206</wp:posOffset>
                </wp:positionV>
                <wp:extent cx="2276475" cy="247650"/>
                <wp:effectExtent l="0" t="0" r="28575" b="19050"/>
                <wp:wrapNone/>
                <wp:docPr id="14356505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210D1" id="Rectangle 2" o:spid="_x0000_s1026" style="position:absolute;margin-left:7.9pt;margin-top:39.15pt;width:179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D236E3" w:rsidRPr="00D236E3">
        <w:rPr>
          <w:noProof/>
          <w:lang w:eastAsia="fr-CH"/>
        </w:rPr>
        <w:drawing>
          <wp:inline distT="0" distB="0" distL="0" distR="0" wp14:anchorId="5D218E80" wp14:editId="7C1753C1">
            <wp:extent cx="3657285" cy="1489075"/>
            <wp:effectExtent l="0" t="0" r="635" b="0"/>
            <wp:docPr id="1973510022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0022" name="Image 1" descr="Une image contenant texte, capture d’écran, Police, logiciel&#10;&#10;Le contenu généré par l’IA peut être incorrect."/>
                    <pic:cNvPicPr/>
                  </pic:nvPicPr>
                  <pic:blipFill rotWithShape="1">
                    <a:blip r:embed="rId37"/>
                    <a:srcRect t="62177"/>
                    <a:stretch/>
                  </pic:blipFill>
                  <pic:spPr bwMode="auto">
                    <a:xfrm>
                      <a:off x="0" y="0"/>
                      <a:ext cx="3662069" cy="149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4420B" w14:textId="77777777" w:rsidR="00CA171B" w:rsidRDefault="00CA171B" w:rsidP="00217B6F">
      <w:pPr>
        <w:rPr>
          <w:lang w:eastAsia="fr-CH"/>
        </w:rPr>
      </w:pPr>
    </w:p>
    <w:p w14:paraId="09163C5D" w14:textId="49F0DCEF" w:rsidR="005E0E2F" w:rsidRDefault="005E0E2F" w:rsidP="00217B6F">
      <w:pPr>
        <w:rPr>
          <w:lang w:eastAsia="fr-CH"/>
        </w:rPr>
      </w:pPr>
      <w:r>
        <w:rPr>
          <w:lang w:eastAsia="fr-CH"/>
        </w:rPr>
        <w:t>Voici le message sensé s’affiché si l’opération s’est déroulée correctement</w:t>
      </w:r>
    </w:p>
    <w:p w14:paraId="0557E6B9" w14:textId="1E0F6509" w:rsidR="00FF1060" w:rsidRDefault="00FF1060" w:rsidP="00217B6F">
      <w:pPr>
        <w:rPr>
          <w:lang w:eastAsia="fr-CH"/>
        </w:rPr>
      </w:pPr>
      <w:r w:rsidRPr="00FF1060">
        <w:rPr>
          <w:noProof/>
          <w:lang w:eastAsia="fr-CH"/>
        </w:rPr>
        <w:drawing>
          <wp:inline distT="0" distB="0" distL="0" distR="0" wp14:anchorId="021A2D3A" wp14:editId="0190289F">
            <wp:extent cx="3982006" cy="543001"/>
            <wp:effectExtent l="19050" t="19050" r="19050" b="28575"/>
            <wp:docPr id="35245011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11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6999E" w14:textId="77777777" w:rsidR="00FF1060" w:rsidRDefault="00FF1060" w:rsidP="00217B6F">
      <w:pPr>
        <w:rPr>
          <w:lang w:eastAsia="fr-CH"/>
        </w:rPr>
      </w:pPr>
    </w:p>
    <w:p w14:paraId="10E34F17" w14:textId="688FE759" w:rsidR="00945848" w:rsidRDefault="005E0E2F" w:rsidP="00217B6F">
      <w:pPr>
        <w:rPr>
          <w:lang w:eastAsia="fr-CH"/>
        </w:rPr>
      </w:pPr>
      <w:r>
        <w:rPr>
          <w:lang w:eastAsia="fr-CH"/>
        </w:rPr>
        <w:t xml:space="preserve">Pour finir il faut </w:t>
      </w:r>
      <w:r w:rsidR="00945848">
        <w:rPr>
          <w:lang w:eastAsia="fr-CH"/>
        </w:rPr>
        <w:t xml:space="preserve">ajouter ses lignes dans le terminal </w:t>
      </w:r>
    </w:p>
    <w:p w14:paraId="0B8014E2" w14:textId="77777777" w:rsidR="00945848" w:rsidRDefault="00945848" w:rsidP="00217B6F">
      <w:pPr>
        <w:rPr>
          <w:lang w:eastAsia="fr-CH"/>
        </w:rPr>
      </w:pPr>
    </w:p>
    <w:p w14:paraId="6FDBAE7C" w14:textId="77777777" w:rsidR="00FD67B1" w:rsidRPr="0044019E" w:rsidRDefault="00FD67B1" w:rsidP="00945848">
      <w:pPr>
        <w:pStyle w:val="Code4"/>
        <w:rPr>
          <w:lang w:val="de-CH" w:eastAsia="fr-CH"/>
        </w:rPr>
      </w:pPr>
      <w:r w:rsidRPr="0044019E">
        <w:rPr>
          <w:lang w:val="de-CH" w:eastAsia="fr-CH"/>
        </w:rPr>
        <w:t>docker tag nomImageLocale:latest username/nomRepo:latest</w:t>
      </w:r>
    </w:p>
    <w:p w14:paraId="59C1B691" w14:textId="77777777" w:rsidR="00FD67B1" w:rsidRPr="0044019E" w:rsidRDefault="00FD67B1" w:rsidP="00945848">
      <w:pPr>
        <w:pStyle w:val="Code4"/>
        <w:rPr>
          <w:lang w:val="de-CH" w:eastAsia="fr-CH"/>
        </w:rPr>
      </w:pPr>
      <w:r w:rsidRPr="0044019E">
        <w:rPr>
          <w:lang w:val="de-CH" w:eastAsia="fr-CH"/>
        </w:rPr>
        <w:t>docker push username/nomRepo:latest</w:t>
      </w:r>
    </w:p>
    <w:p w14:paraId="399BAECF" w14:textId="77777777" w:rsidR="00FF1060" w:rsidRPr="0044019E" w:rsidRDefault="00FF1060" w:rsidP="00217B6F">
      <w:pPr>
        <w:rPr>
          <w:lang w:val="de-CH" w:eastAsia="fr-CH"/>
        </w:rPr>
      </w:pPr>
    </w:p>
    <w:p w14:paraId="085D4FE9" w14:textId="7B52880B" w:rsidR="00945848" w:rsidRDefault="00FE7E79" w:rsidP="00217B6F">
      <w:pPr>
        <w:rPr>
          <w:lang w:eastAsia="fr-CH"/>
        </w:rPr>
      </w:pPr>
      <w:r>
        <w:rPr>
          <w:lang w:eastAsia="fr-CH"/>
        </w:rPr>
        <w:t xml:space="preserve">Ce qui est sensé donné ceci : </w:t>
      </w:r>
    </w:p>
    <w:p w14:paraId="51D19630" w14:textId="7CDDDAC9" w:rsidR="00FE7E79" w:rsidRPr="00217B6F" w:rsidRDefault="00FE7E79" w:rsidP="00217B6F">
      <w:pPr>
        <w:rPr>
          <w:lang w:eastAsia="fr-CH"/>
        </w:rPr>
      </w:pPr>
      <w:r w:rsidRPr="00FE7E79">
        <w:rPr>
          <w:noProof/>
          <w:lang w:eastAsia="fr-CH"/>
        </w:rPr>
        <w:drawing>
          <wp:inline distT="0" distB="0" distL="0" distR="0" wp14:anchorId="661F533E" wp14:editId="72787ACC">
            <wp:extent cx="5760720" cy="1274445"/>
            <wp:effectExtent l="19050" t="19050" r="11430" b="20955"/>
            <wp:docPr id="111202179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179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A117B" w14:textId="4C8DD461" w:rsidR="00050F7C" w:rsidRDefault="00050F7C" w:rsidP="00050F7C">
      <w:pPr>
        <w:pStyle w:val="Titre1"/>
        <w:rPr>
          <w:lang w:eastAsia="fr-CH"/>
        </w:rPr>
      </w:pPr>
      <w:bookmarkStart w:id="33" w:name="_Toc193708764"/>
      <w:r w:rsidRPr="00050F7C">
        <w:rPr>
          <w:lang w:eastAsia="fr-CH"/>
        </w:rPr>
        <w:lastRenderedPageBreak/>
        <w:t>Auto-évaluations et conclusions</w:t>
      </w:r>
      <w:bookmarkEnd w:id="33"/>
    </w:p>
    <w:p w14:paraId="6611BDF0" w14:textId="5BCFC6CA" w:rsidR="0094209A" w:rsidRDefault="00823A01" w:rsidP="0094209A">
      <w:pPr>
        <w:rPr>
          <w:lang w:eastAsia="fr-CH"/>
        </w:rPr>
      </w:pPr>
      <w:r>
        <w:rPr>
          <w:lang w:eastAsia="fr-CH"/>
        </w:rPr>
        <w:t xml:space="preserve">Durant le module </w:t>
      </w:r>
      <w:r w:rsidR="009C5C6D">
        <w:rPr>
          <w:lang w:eastAsia="fr-CH"/>
        </w:rPr>
        <w:t xml:space="preserve">nous avons appris à utiliser plus en profondeur docker, j’ai eu un </w:t>
      </w:r>
      <w:r w:rsidR="00D63B07">
        <w:rPr>
          <w:lang w:eastAsia="fr-CH"/>
        </w:rPr>
        <w:t xml:space="preserve">du mal </w:t>
      </w:r>
      <w:proofErr w:type="gramStart"/>
      <w:r w:rsidR="00D63B07">
        <w:rPr>
          <w:lang w:eastAsia="fr-CH"/>
        </w:rPr>
        <w:t>a</w:t>
      </w:r>
      <w:proofErr w:type="gramEnd"/>
      <w:r w:rsidR="00D63B07">
        <w:rPr>
          <w:lang w:eastAsia="fr-CH"/>
        </w:rPr>
        <w:t xml:space="preserve"> me mettre dans le module et bien comprendre la matière. Docker reste quelque chose de nouveau pour nous et je n’étais pas du tout habitué à son utilisation. De plus je trouve que les consignes d’exercices étaient assez </w:t>
      </w:r>
      <w:r w:rsidR="007B4201">
        <w:rPr>
          <w:lang w:eastAsia="fr-CH"/>
        </w:rPr>
        <w:t>vagues</w:t>
      </w:r>
      <w:r w:rsidR="00D63B07">
        <w:rPr>
          <w:lang w:eastAsia="fr-CH"/>
        </w:rPr>
        <w:t xml:space="preserve"> par moment ce qui cumulé à </w:t>
      </w:r>
      <w:r w:rsidR="00354D41">
        <w:rPr>
          <w:lang w:eastAsia="fr-CH"/>
        </w:rPr>
        <w:t>docker rend les choses complexes.</w:t>
      </w:r>
    </w:p>
    <w:p w14:paraId="4506F8B6" w14:textId="77777777" w:rsidR="00354D41" w:rsidRDefault="00354D41" w:rsidP="0094209A">
      <w:pPr>
        <w:rPr>
          <w:lang w:eastAsia="fr-CH"/>
        </w:rPr>
      </w:pPr>
    </w:p>
    <w:p w14:paraId="7AA3EDAD" w14:textId="0DF13C33" w:rsidR="00354D41" w:rsidRPr="0094209A" w:rsidRDefault="00354D41" w:rsidP="0094209A">
      <w:pPr>
        <w:rPr>
          <w:lang w:eastAsia="fr-CH"/>
        </w:rPr>
      </w:pPr>
      <w:r>
        <w:rPr>
          <w:lang w:eastAsia="fr-CH"/>
        </w:rPr>
        <w:t xml:space="preserve">De manière générale je suis plus à l’aise avec l’utilisation de docker et la compréhension </w:t>
      </w:r>
      <w:r w:rsidR="007B4201">
        <w:rPr>
          <w:lang w:eastAsia="fr-CH"/>
        </w:rPr>
        <w:t>générale des taches demandés et les outils à disposition.</w:t>
      </w:r>
    </w:p>
    <w:sectPr w:rsidR="00354D41" w:rsidRPr="0094209A" w:rsidSect="00CA2DCA">
      <w:headerReference w:type="even" r:id="rId40"/>
      <w:headerReference w:type="default" r:id="rId41"/>
      <w:footerReference w:type="default" r:id="rId42"/>
      <w:headerReference w:type="first" r:id="rId43"/>
      <w:footerReference w:type="first" r:id="rId44"/>
      <w:pgSz w:w="11906" w:h="16838" w:code="9"/>
      <w:pgMar w:top="1417" w:right="1417" w:bottom="1417" w:left="1417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02A17" w14:textId="77777777" w:rsidR="00995BC0" w:rsidRDefault="00995BC0">
      <w:r>
        <w:separator/>
      </w:r>
    </w:p>
  </w:endnote>
  <w:endnote w:type="continuationSeparator" w:id="0">
    <w:p w14:paraId="63A702CE" w14:textId="77777777" w:rsidR="00995BC0" w:rsidRDefault="0099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22B1" w14:textId="77777777" w:rsidR="00CA2DCA" w:rsidRDefault="00C03FDA" w:rsidP="00CA2DCA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65F9" w14:textId="6EEE7FB0" w:rsidR="00CA2DCA" w:rsidRDefault="00C03FDA" w:rsidP="00CA2DCA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SECTIONPAGES </w:instrText>
    </w:r>
    <w:r>
      <w:rPr>
        <w:noProof/>
      </w:rPr>
      <w:fldChar w:fldCharType="separate"/>
    </w:r>
    <w:r w:rsidR="007F22E6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F22E6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7F22E6">
      <w:rPr>
        <w:noProof/>
      </w:rPr>
      <w:t>2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CBF34" w14:textId="28ABF14A" w:rsidR="00CA2DCA" w:rsidRPr="00081E10" w:rsidRDefault="00C03FDA" w:rsidP="00CA2DCA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SECTIONPAGES </w:instrText>
    </w:r>
    <w:r>
      <w:rPr>
        <w:noProof/>
      </w:rPr>
      <w:fldChar w:fldCharType="separate"/>
    </w:r>
    <w:r w:rsidR="009D38EC">
      <w:rPr>
        <w:noProof/>
      </w:rPr>
      <w:instrText>1</w:instrText>
    </w:r>
    <w:r>
      <w:rPr>
        <w:noProof/>
      </w:rPr>
      <w:fldChar w:fldCharType="end"/>
    </w:r>
    <w:r w:rsidRPr="00081E10">
      <w:instrText xml:space="preserve"> </w:instrText>
    </w:r>
    <w:r w:rsidRPr="00081E10">
      <w:fldChar w:fldCharType="separate"/>
    </w:r>
    <w:r w:rsidR="009D38EC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9D38EC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FC336" w14:textId="77777777" w:rsidR="00CA2DCA" w:rsidRDefault="00C03FDA" w:rsidP="00CA2DCA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7180CC0D" w14:textId="77777777" w:rsidR="00CA2DCA" w:rsidRPr="009A22ED" w:rsidRDefault="00C03FDA" w:rsidP="00CA2DCA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050F7C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27D48" w14:textId="620C793B" w:rsidR="00CA2DCA" w:rsidRDefault="00C03FDA" w:rsidP="003D343F">
    <w:pPr>
      <w:pStyle w:val="Pieddepage"/>
      <w:pBdr>
        <w:top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STYLEREF  "Titre auteur"  \* CHARFORMAT </w:instrText>
    </w:r>
    <w:r>
      <w:rPr>
        <w:noProof/>
      </w:rPr>
      <w:fldChar w:fldCharType="separate"/>
    </w:r>
    <w:r w:rsidR="009D38EC">
      <w:rPr>
        <w:noProof/>
      </w:rPr>
      <w:t>Blanchard Yann</w:t>
    </w:r>
    <w:r>
      <w:rPr>
        <w:noProof/>
      </w:rPr>
      <w:fldChar w:fldCharType="end"/>
    </w:r>
    <w:r w:rsidRPr="00081E10">
      <w:tab/>
    </w:r>
    <w:r w:rsidRPr="00081E10">
      <w:tab/>
    </w:r>
    <w:r>
      <w:rPr>
        <w:lang w:val="fr-FR"/>
      </w:rPr>
      <w:t xml:space="preserve">Page </w:t>
    </w:r>
    <w:r>
      <w:rPr>
        <w:b w:val="0"/>
        <w:bCs/>
      </w:rPr>
      <w:fldChar w:fldCharType="begin"/>
    </w:r>
    <w:r>
      <w:rPr>
        <w:bCs/>
      </w:rPr>
      <w:instrText>PAGE  \* Arabic  \* MERGEFORMAT</w:instrText>
    </w:r>
    <w:r>
      <w:rPr>
        <w:b w:val="0"/>
        <w:bCs/>
      </w:rPr>
      <w:fldChar w:fldCharType="separate"/>
    </w:r>
    <w:r>
      <w:rPr>
        <w:bCs/>
        <w:lang w:val="fr-FR"/>
      </w:rPr>
      <w:t>1</w:t>
    </w:r>
    <w:r>
      <w:rPr>
        <w:b w:val="0"/>
        <w:bCs/>
      </w:rPr>
      <w:fldChar w:fldCharType="end"/>
    </w:r>
    <w:r>
      <w:rPr>
        <w:lang w:val="fr-FR"/>
      </w:rPr>
      <w:t xml:space="preserve"> sur </w:t>
    </w:r>
    <w:r>
      <w:rPr>
        <w:b w:val="0"/>
        <w:bCs/>
      </w:rPr>
      <w:fldChar w:fldCharType="begin"/>
    </w:r>
    <w:r>
      <w:rPr>
        <w:bCs/>
      </w:rPr>
      <w:instrText>NUMPAGES  \* Arabic  \* MERGEFORMAT</w:instrText>
    </w:r>
    <w:r>
      <w:rPr>
        <w:b w:val="0"/>
        <w:bCs/>
      </w:rPr>
      <w:fldChar w:fldCharType="separate"/>
    </w:r>
    <w:r>
      <w:rPr>
        <w:bCs/>
        <w:lang w:val="fr-FR"/>
      </w:rPr>
      <w:t>2</w:t>
    </w:r>
    <w:r>
      <w:rPr>
        <w:b w:val="0"/>
        <w:b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77548" w14:textId="1DBFEA81" w:rsidR="00CA2DCA" w:rsidRDefault="00C03FDA" w:rsidP="00C62D9C">
    <w:pPr>
      <w:pStyle w:val="Pieddepage"/>
      <w:pBdr>
        <w:top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STYLEREF  "Titre auteur"  \* CHARFORMAT </w:instrText>
    </w:r>
    <w:r>
      <w:rPr>
        <w:noProof/>
      </w:rPr>
      <w:fldChar w:fldCharType="separate"/>
    </w:r>
    <w:r w:rsidR="009D38EC">
      <w:rPr>
        <w:noProof/>
      </w:rPr>
      <w:t>Blanchard Yann</w:t>
    </w:r>
    <w:r>
      <w:rPr>
        <w:noProof/>
      </w:rPr>
      <w:fldChar w:fldCharType="end"/>
    </w:r>
    <w:r w:rsidRPr="00081E10">
      <w:tab/>
    </w:r>
    <w:r>
      <w:tab/>
    </w:r>
    <w:r w:rsidRPr="00081E10">
      <w:t xml:space="preserve">Page </w:t>
    </w:r>
    <w:r w:rsidRPr="00081E10">
      <w:fldChar w:fldCharType="begin"/>
    </w:r>
    <w:r w:rsidRPr="00081E10">
      <w:instrText xml:space="preserve"> PAGE </w:instrText>
    </w:r>
    <w:r w:rsidRPr="00081E10">
      <w:fldChar w:fldCharType="separate"/>
    </w:r>
    <w:r>
      <w:rPr>
        <w:noProof/>
      </w:rPr>
      <w:t>1</w:t>
    </w:r>
    <w:r w:rsidRPr="00081E10">
      <w:fldChar w:fldCharType="end"/>
    </w:r>
    <w:r w:rsidRPr="00081E10">
      <w:t xml:space="preserve"> sur </w:t>
    </w:r>
    <w:fldSimple w:instr="NUMPAGES  \* Arabic  \* MERGEFORMAT">
      <w:r w:rsidR="00EA5CF1" w:rsidRPr="00EA5CF1"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3EEA" w14:textId="77777777" w:rsidR="00995BC0" w:rsidRDefault="00995BC0">
      <w:r>
        <w:separator/>
      </w:r>
    </w:p>
  </w:footnote>
  <w:footnote w:type="continuationSeparator" w:id="0">
    <w:p w14:paraId="777F63BA" w14:textId="77777777" w:rsidR="00995BC0" w:rsidRDefault="00995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2D845" w14:textId="77777777" w:rsidR="00CA2DCA" w:rsidRDefault="00CA2DCA" w:rsidP="00CA2DCA">
    <w:pPr>
      <w:pStyle w:val="En-tt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D5B90" w14:textId="77777777" w:rsidR="00CA2DCA" w:rsidRDefault="00CA2DCA" w:rsidP="00CA2D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17F97" w14:textId="77777777" w:rsidR="00CA2DCA" w:rsidRPr="00EA6671" w:rsidRDefault="00CA2DCA" w:rsidP="00FD424E">
    <w:pPr>
      <w:pStyle w:val="En-tte"/>
      <w:pBdr>
        <w:bottom w:val="none" w:sz="0" w:space="0" w:color="auto"/>
      </w:pBdr>
      <w:tabs>
        <w:tab w:val="clear" w:pos="5112"/>
        <w:tab w:val="clear" w:pos="9372"/>
        <w:tab w:val="left" w:pos="228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A087C" w14:textId="750012D5" w:rsidR="00CA2DCA" w:rsidRPr="0036400A" w:rsidRDefault="00C03FDA" w:rsidP="00CA2DCA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050F7C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050F7C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44019E">
      <w:rPr>
        <w:noProof/>
      </w:rPr>
      <w:t>24.04.2025</w:t>
    </w:r>
    <w:r w:rsidRPr="0036400A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F2CA4" w14:textId="77777777" w:rsidR="00CA2DCA" w:rsidRDefault="00CA2DCA" w:rsidP="00CA2DCA"/>
  <w:p w14:paraId="7D10576E" w14:textId="77777777" w:rsidR="00CA2DCA" w:rsidRDefault="00CA2DCA" w:rsidP="00CA2DCA"/>
  <w:p w14:paraId="76F71E94" w14:textId="77777777" w:rsidR="00CA2DCA" w:rsidRDefault="00CA2DC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671D7" w14:textId="6B2D1313" w:rsidR="00CA2DCA" w:rsidRDefault="00C03FDA" w:rsidP="003D343F">
    <w:pPr>
      <w:pStyle w:val="En-tte"/>
      <w:jc w:val="center"/>
    </w:pPr>
    <w:r>
      <w:rPr>
        <w:noProof/>
      </w:rPr>
      <w:fldChar w:fldCharType="begin"/>
    </w:r>
    <w:r>
      <w:rPr>
        <w:noProof/>
      </w:rPr>
      <w:instrText xml:space="preserve"> STYLEREF "Titre principal"  \* CHARFORMAT </w:instrText>
    </w:r>
    <w:r>
      <w:rPr>
        <w:noProof/>
      </w:rPr>
      <w:fldChar w:fldCharType="separate"/>
    </w:r>
    <w:r w:rsidR="009D38EC">
      <w:rPr>
        <w:noProof/>
      </w:rPr>
      <w:t>133 – Réaliser des applications web en session-handling</w:t>
    </w:r>
    <w:r>
      <w:rPr>
        <w:noProof/>
      </w:rPr>
      <w:fldChar w:fldCharType="end"/>
    </w:r>
    <w:r>
      <w:t xml:space="preserve"> - </w:t>
    </w:r>
    <w:r>
      <w:rPr>
        <w:noProof/>
      </w:rPr>
      <w:fldChar w:fldCharType="begin"/>
    </w:r>
    <w:r>
      <w:rPr>
        <w:noProof/>
      </w:rPr>
      <w:instrText xml:space="preserve"> STYLEREF  "Titre secondaire"  \* CHARFORMAT </w:instrText>
    </w:r>
    <w:r>
      <w:rPr>
        <w:noProof/>
      </w:rPr>
      <w:fldChar w:fldCharType="separate"/>
    </w:r>
    <w:r w:rsidR="009D38EC">
      <w:rPr>
        <w:noProof/>
      </w:rPr>
      <w:t>Rapport personnel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16118" w14:textId="59696F82" w:rsidR="00CA2DCA" w:rsidRDefault="00C03FDA" w:rsidP="00FD424E">
    <w:pPr>
      <w:pStyle w:val="En-tte"/>
      <w:jc w:val="center"/>
    </w:pPr>
    <w:r>
      <w:rPr>
        <w:noProof/>
      </w:rPr>
      <w:fldChar w:fldCharType="begin"/>
    </w:r>
    <w:r>
      <w:rPr>
        <w:noProof/>
      </w:rPr>
      <w:instrText xml:space="preserve"> STYLEREF "Titre principal"  \* CHARFORMAT </w:instrText>
    </w:r>
    <w:r>
      <w:rPr>
        <w:noProof/>
      </w:rPr>
      <w:fldChar w:fldCharType="separate"/>
    </w:r>
    <w:r w:rsidR="009D38EC">
      <w:rPr>
        <w:noProof/>
      </w:rPr>
      <w:t>133 – Réaliser des applications web en session-handling</w:t>
    </w:r>
    <w:r>
      <w:rPr>
        <w:noProof/>
      </w:rPr>
      <w:fldChar w:fldCharType="end"/>
    </w:r>
    <w:r>
      <w:t xml:space="preserve"> - </w:t>
    </w:r>
    <w:r>
      <w:rPr>
        <w:noProof/>
      </w:rPr>
      <w:fldChar w:fldCharType="begin"/>
    </w:r>
    <w:r>
      <w:rPr>
        <w:noProof/>
      </w:rPr>
      <w:instrText xml:space="preserve"> STYLEREF \* CHARFORMAT "Titre secondaire" </w:instrText>
    </w:r>
    <w:r>
      <w:rPr>
        <w:noProof/>
      </w:rPr>
      <w:fldChar w:fldCharType="separate"/>
    </w:r>
    <w:r w:rsidR="009D38EC">
      <w:rPr>
        <w:noProof/>
      </w:rPr>
      <w:t>Rapport personnel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BE47F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7C5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084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B2A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664C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EA2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A7C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6A1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16D1D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C0D06"/>
    <w:multiLevelType w:val="hybridMultilevel"/>
    <w:tmpl w:val="5F2A50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EF8A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D09FE"/>
    <w:multiLevelType w:val="hybridMultilevel"/>
    <w:tmpl w:val="7598E024"/>
    <w:lvl w:ilvl="0" w:tplc="D2FEF1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701EB"/>
    <w:multiLevelType w:val="multilevel"/>
    <w:tmpl w:val="A97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41542D"/>
    <w:multiLevelType w:val="hybridMultilevel"/>
    <w:tmpl w:val="20D850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3B2F88"/>
    <w:multiLevelType w:val="hybridMultilevel"/>
    <w:tmpl w:val="859AD6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42199"/>
    <w:multiLevelType w:val="hybridMultilevel"/>
    <w:tmpl w:val="27345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47EE7"/>
    <w:multiLevelType w:val="hybridMultilevel"/>
    <w:tmpl w:val="935490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9" w15:restartNumberingAfterBreak="0">
    <w:nsid w:val="3F1373E3"/>
    <w:multiLevelType w:val="hybridMultilevel"/>
    <w:tmpl w:val="2AEAD0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106A3"/>
    <w:multiLevelType w:val="hybridMultilevel"/>
    <w:tmpl w:val="DDB02534"/>
    <w:lvl w:ilvl="0" w:tplc="B85C49F2">
      <w:start w:val="1"/>
      <w:numFmt w:val="decimal"/>
      <w:pStyle w:val="txtliste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B72CC"/>
    <w:multiLevelType w:val="multilevel"/>
    <w:tmpl w:val="FC5879D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9184F36"/>
    <w:multiLevelType w:val="hybridMultilevel"/>
    <w:tmpl w:val="FF8E70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69683">
    <w:abstractNumId w:val="18"/>
  </w:num>
  <w:num w:numId="2" w16cid:durableId="370303998">
    <w:abstractNumId w:val="14"/>
  </w:num>
  <w:num w:numId="3" w16cid:durableId="1530952493">
    <w:abstractNumId w:val="21"/>
  </w:num>
  <w:num w:numId="4" w16cid:durableId="1076709786">
    <w:abstractNumId w:val="20"/>
  </w:num>
  <w:num w:numId="5" w16cid:durableId="299070641">
    <w:abstractNumId w:val="8"/>
  </w:num>
  <w:num w:numId="6" w16cid:durableId="457769840">
    <w:abstractNumId w:val="3"/>
  </w:num>
  <w:num w:numId="7" w16cid:durableId="1471023136">
    <w:abstractNumId w:val="2"/>
  </w:num>
  <w:num w:numId="8" w16cid:durableId="1674796599">
    <w:abstractNumId w:val="1"/>
  </w:num>
  <w:num w:numId="9" w16cid:durableId="1336154638">
    <w:abstractNumId w:val="0"/>
  </w:num>
  <w:num w:numId="10" w16cid:durableId="1460224624">
    <w:abstractNumId w:val="9"/>
  </w:num>
  <w:num w:numId="11" w16cid:durableId="1557279682">
    <w:abstractNumId w:val="7"/>
  </w:num>
  <w:num w:numId="12" w16cid:durableId="1664311902">
    <w:abstractNumId w:val="6"/>
  </w:num>
  <w:num w:numId="13" w16cid:durableId="1359354701">
    <w:abstractNumId w:val="5"/>
  </w:num>
  <w:num w:numId="14" w16cid:durableId="918952224">
    <w:abstractNumId w:val="4"/>
  </w:num>
  <w:num w:numId="15" w16cid:durableId="1707563599">
    <w:abstractNumId w:val="19"/>
  </w:num>
  <w:num w:numId="16" w16cid:durableId="507327727">
    <w:abstractNumId w:val="22"/>
  </w:num>
  <w:num w:numId="17" w16cid:durableId="587471123">
    <w:abstractNumId w:val="15"/>
  </w:num>
  <w:num w:numId="18" w16cid:durableId="1018432696">
    <w:abstractNumId w:val="13"/>
  </w:num>
  <w:num w:numId="19" w16cid:durableId="1407459567">
    <w:abstractNumId w:val="17"/>
  </w:num>
  <w:num w:numId="20" w16cid:durableId="2073235746">
    <w:abstractNumId w:val="10"/>
  </w:num>
  <w:num w:numId="21" w16cid:durableId="134370365">
    <w:abstractNumId w:val="11"/>
  </w:num>
  <w:num w:numId="22" w16cid:durableId="1983541279">
    <w:abstractNumId w:val="12"/>
  </w:num>
  <w:num w:numId="23" w16cid:durableId="59135374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C"/>
    <w:rsid w:val="0001116D"/>
    <w:rsid w:val="0002123E"/>
    <w:rsid w:val="00050AC7"/>
    <w:rsid w:val="00050F7C"/>
    <w:rsid w:val="00085B97"/>
    <w:rsid w:val="000864F7"/>
    <w:rsid w:val="000E3908"/>
    <w:rsid w:val="000F7FD4"/>
    <w:rsid w:val="00104CE3"/>
    <w:rsid w:val="00117E7B"/>
    <w:rsid w:val="00126BF2"/>
    <w:rsid w:val="001478D6"/>
    <w:rsid w:val="0016017A"/>
    <w:rsid w:val="001751E1"/>
    <w:rsid w:val="001C2AA7"/>
    <w:rsid w:val="001E3791"/>
    <w:rsid w:val="001E6822"/>
    <w:rsid w:val="001F437F"/>
    <w:rsid w:val="002002F8"/>
    <w:rsid w:val="0021322B"/>
    <w:rsid w:val="00217B6F"/>
    <w:rsid w:val="0022127F"/>
    <w:rsid w:val="002273D4"/>
    <w:rsid w:val="002404C2"/>
    <w:rsid w:val="00247D5B"/>
    <w:rsid w:val="002618AA"/>
    <w:rsid w:val="00265E16"/>
    <w:rsid w:val="002920A5"/>
    <w:rsid w:val="002A3586"/>
    <w:rsid w:val="002A657E"/>
    <w:rsid w:val="002A7382"/>
    <w:rsid w:val="002B0363"/>
    <w:rsid w:val="002B0942"/>
    <w:rsid w:val="002B4934"/>
    <w:rsid w:val="002B709D"/>
    <w:rsid w:val="002D2B80"/>
    <w:rsid w:val="002E41F3"/>
    <w:rsid w:val="002F0B97"/>
    <w:rsid w:val="002F5583"/>
    <w:rsid w:val="00303859"/>
    <w:rsid w:val="00330727"/>
    <w:rsid w:val="00354D41"/>
    <w:rsid w:val="00360F85"/>
    <w:rsid w:val="00384A75"/>
    <w:rsid w:val="00390DCE"/>
    <w:rsid w:val="0039167C"/>
    <w:rsid w:val="003B5FFF"/>
    <w:rsid w:val="003B6E36"/>
    <w:rsid w:val="003D343F"/>
    <w:rsid w:val="003D3F36"/>
    <w:rsid w:val="003E3DBA"/>
    <w:rsid w:val="00424E56"/>
    <w:rsid w:val="00430A36"/>
    <w:rsid w:val="0044019E"/>
    <w:rsid w:val="00440282"/>
    <w:rsid w:val="00495FBC"/>
    <w:rsid w:val="004A3454"/>
    <w:rsid w:val="004A3994"/>
    <w:rsid w:val="004B308B"/>
    <w:rsid w:val="004B4F52"/>
    <w:rsid w:val="00513AEB"/>
    <w:rsid w:val="0052618A"/>
    <w:rsid w:val="00541842"/>
    <w:rsid w:val="00544AF4"/>
    <w:rsid w:val="00544F65"/>
    <w:rsid w:val="005706CF"/>
    <w:rsid w:val="00572124"/>
    <w:rsid w:val="005B4D78"/>
    <w:rsid w:val="005D29C6"/>
    <w:rsid w:val="005E0E2F"/>
    <w:rsid w:val="005E1DDC"/>
    <w:rsid w:val="005F534D"/>
    <w:rsid w:val="005F6591"/>
    <w:rsid w:val="0061447F"/>
    <w:rsid w:val="00642CDE"/>
    <w:rsid w:val="00670150"/>
    <w:rsid w:val="006844B8"/>
    <w:rsid w:val="0069150A"/>
    <w:rsid w:val="006A5FB2"/>
    <w:rsid w:val="006F426F"/>
    <w:rsid w:val="00703DD2"/>
    <w:rsid w:val="00710756"/>
    <w:rsid w:val="00725C9B"/>
    <w:rsid w:val="00737CC7"/>
    <w:rsid w:val="00751B1B"/>
    <w:rsid w:val="00753682"/>
    <w:rsid w:val="007612DF"/>
    <w:rsid w:val="00796ECD"/>
    <w:rsid w:val="007A288D"/>
    <w:rsid w:val="007B4201"/>
    <w:rsid w:val="007C001A"/>
    <w:rsid w:val="007C5282"/>
    <w:rsid w:val="007D2A8B"/>
    <w:rsid w:val="007F22E6"/>
    <w:rsid w:val="007F3F7C"/>
    <w:rsid w:val="008019FE"/>
    <w:rsid w:val="00815100"/>
    <w:rsid w:val="00823A01"/>
    <w:rsid w:val="00832285"/>
    <w:rsid w:val="00833EBB"/>
    <w:rsid w:val="00842AFC"/>
    <w:rsid w:val="00864BE3"/>
    <w:rsid w:val="008941C0"/>
    <w:rsid w:val="008950ED"/>
    <w:rsid w:val="008964E0"/>
    <w:rsid w:val="008B3556"/>
    <w:rsid w:val="008C2BA4"/>
    <w:rsid w:val="008D0A9F"/>
    <w:rsid w:val="008F122B"/>
    <w:rsid w:val="0091223E"/>
    <w:rsid w:val="00915869"/>
    <w:rsid w:val="009203C3"/>
    <w:rsid w:val="0092407E"/>
    <w:rsid w:val="00925A07"/>
    <w:rsid w:val="009274ED"/>
    <w:rsid w:val="00933E08"/>
    <w:rsid w:val="0093421A"/>
    <w:rsid w:val="00935FFF"/>
    <w:rsid w:val="0094209A"/>
    <w:rsid w:val="00945848"/>
    <w:rsid w:val="00995BC0"/>
    <w:rsid w:val="009960A1"/>
    <w:rsid w:val="009C234B"/>
    <w:rsid w:val="009C5C6D"/>
    <w:rsid w:val="009D38EC"/>
    <w:rsid w:val="009E1A04"/>
    <w:rsid w:val="00A215F2"/>
    <w:rsid w:val="00A32D94"/>
    <w:rsid w:val="00A4505B"/>
    <w:rsid w:val="00A47FC0"/>
    <w:rsid w:val="00A531BC"/>
    <w:rsid w:val="00A83012"/>
    <w:rsid w:val="00AD0BF8"/>
    <w:rsid w:val="00AE3A57"/>
    <w:rsid w:val="00AF518A"/>
    <w:rsid w:val="00B05DCF"/>
    <w:rsid w:val="00B151C9"/>
    <w:rsid w:val="00B163EF"/>
    <w:rsid w:val="00B766FF"/>
    <w:rsid w:val="00B81041"/>
    <w:rsid w:val="00B868FD"/>
    <w:rsid w:val="00B976E8"/>
    <w:rsid w:val="00BC0428"/>
    <w:rsid w:val="00BE41BC"/>
    <w:rsid w:val="00C02060"/>
    <w:rsid w:val="00C03FDA"/>
    <w:rsid w:val="00C35B02"/>
    <w:rsid w:val="00C6110C"/>
    <w:rsid w:val="00C61EE3"/>
    <w:rsid w:val="00C62D9C"/>
    <w:rsid w:val="00C63518"/>
    <w:rsid w:val="00C639E5"/>
    <w:rsid w:val="00C71C7C"/>
    <w:rsid w:val="00C71FA7"/>
    <w:rsid w:val="00C72783"/>
    <w:rsid w:val="00C82EF1"/>
    <w:rsid w:val="00CA171B"/>
    <w:rsid w:val="00CA2DCA"/>
    <w:rsid w:val="00CB1C59"/>
    <w:rsid w:val="00CF131D"/>
    <w:rsid w:val="00CF2789"/>
    <w:rsid w:val="00CF39FB"/>
    <w:rsid w:val="00D17F44"/>
    <w:rsid w:val="00D236E3"/>
    <w:rsid w:val="00D34A6A"/>
    <w:rsid w:val="00D63B07"/>
    <w:rsid w:val="00D71A1B"/>
    <w:rsid w:val="00D71A46"/>
    <w:rsid w:val="00D93FE7"/>
    <w:rsid w:val="00DB04A5"/>
    <w:rsid w:val="00DB38E8"/>
    <w:rsid w:val="00DD41FC"/>
    <w:rsid w:val="00E144E2"/>
    <w:rsid w:val="00E222AC"/>
    <w:rsid w:val="00E23A8F"/>
    <w:rsid w:val="00E31BBF"/>
    <w:rsid w:val="00E33670"/>
    <w:rsid w:val="00E725C5"/>
    <w:rsid w:val="00E74DF1"/>
    <w:rsid w:val="00E8250F"/>
    <w:rsid w:val="00E833F6"/>
    <w:rsid w:val="00E90B52"/>
    <w:rsid w:val="00E97A3C"/>
    <w:rsid w:val="00EA5CF1"/>
    <w:rsid w:val="00EC5507"/>
    <w:rsid w:val="00ED40CB"/>
    <w:rsid w:val="00ED7126"/>
    <w:rsid w:val="00EF6AB0"/>
    <w:rsid w:val="00F10C21"/>
    <w:rsid w:val="00F4348F"/>
    <w:rsid w:val="00F53905"/>
    <w:rsid w:val="00F6249A"/>
    <w:rsid w:val="00F9370C"/>
    <w:rsid w:val="00F976E7"/>
    <w:rsid w:val="00FD424E"/>
    <w:rsid w:val="00FD67B1"/>
    <w:rsid w:val="00FE7E79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033D1"/>
  <w15:chartTrackingRefBased/>
  <w15:docId w15:val="{7DAC20A3-F4DB-4D43-B92C-7D97ABE0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iPriority="0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CE"/>
    <w:pPr>
      <w:keepLines/>
    </w:pPr>
    <w:rPr>
      <w:rFonts w:ascii="Arial" w:eastAsia="Times New Roman" w:hAnsi="Arial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D343F"/>
    <w:pPr>
      <w:keepNext/>
      <w:pageBreakBefore/>
      <w:numPr>
        <w:numId w:val="3"/>
      </w:numPr>
      <w:spacing w:before="100" w:beforeAutospacing="1" w:after="120"/>
      <w:ind w:left="431" w:hanging="431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2127F"/>
    <w:pPr>
      <w:keepNext/>
      <w:keepLines w:val="0"/>
      <w:numPr>
        <w:ilvl w:val="1"/>
        <w:numId w:val="3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2127F"/>
    <w:pPr>
      <w:keepNext/>
      <w:keepLines w:val="0"/>
      <w:numPr>
        <w:ilvl w:val="2"/>
        <w:numId w:val="3"/>
      </w:numPr>
      <w:spacing w:before="100" w:beforeAutospacing="1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rsid w:val="0022127F"/>
    <w:pPr>
      <w:numPr>
        <w:ilvl w:val="3"/>
      </w:numPr>
      <w:ind w:left="862" w:hanging="862"/>
      <w:outlineLvl w:val="3"/>
    </w:pPr>
    <w:rPr>
      <w:sz w:val="22"/>
      <w:szCs w:val="22"/>
    </w:rPr>
  </w:style>
  <w:style w:type="paragraph" w:styleId="Titre5">
    <w:name w:val="heading 5"/>
    <w:basedOn w:val="Normal"/>
    <w:next w:val="Normal"/>
    <w:link w:val="Titre5Car"/>
    <w:unhideWhenUsed/>
    <w:qFormat/>
    <w:rsid w:val="0022127F"/>
    <w:pPr>
      <w:keepNext/>
      <w:keepLines w:val="0"/>
      <w:numPr>
        <w:ilvl w:val="4"/>
        <w:numId w:val="3"/>
      </w:numPr>
      <w:spacing w:before="60" w:after="60"/>
      <w:ind w:left="1009" w:hanging="1009"/>
      <w:outlineLvl w:val="4"/>
    </w:pPr>
    <w:rPr>
      <w:sz w:val="18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2127F"/>
    <w:pPr>
      <w:keepNext/>
      <w:keepLines w:val="0"/>
      <w:numPr>
        <w:ilvl w:val="5"/>
        <w:numId w:val="3"/>
      </w:numPr>
      <w:spacing w:before="5160"/>
      <w:ind w:left="1151" w:hanging="1151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2127F"/>
    <w:pPr>
      <w:keepNext/>
      <w:keepLines w:val="0"/>
      <w:numPr>
        <w:ilvl w:val="6"/>
        <w:numId w:val="3"/>
      </w:numPr>
      <w:ind w:left="1298" w:hanging="1298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2127F"/>
    <w:pPr>
      <w:keepNext/>
      <w:keepLines w:val="0"/>
      <w:numPr>
        <w:ilvl w:val="7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D2A8B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3D343F"/>
    <w:rPr>
      <w:rFonts w:ascii="Arial" w:eastAsia="Times New Roman" w:hAnsi="Arial"/>
      <w:b/>
      <w:sz w:val="32"/>
      <w:szCs w:val="32"/>
      <w:lang w:eastAsia="fr-FR"/>
    </w:rPr>
  </w:style>
  <w:style w:type="character" w:customStyle="1" w:styleId="Titre2Car">
    <w:name w:val="Titre 2 Car"/>
    <w:link w:val="Titre2"/>
    <w:rsid w:val="0022127F"/>
    <w:rPr>
      <w:rFonts w:ascii="Arial" w:eastAsia="Times New Roman" w:hAnsi="Arial"/>
      <w:b/>
      <w:sz w:val="28"/>
      <w:szCs w:val="28"/>
      <w:lang w:eastAsia="fr-FR"/>
    </w:rPr>
  </w:style>
  <w:style w:type="character" w:customStyle="1" w:styleId="Titre3Car">
    <w:name w:val="Titre 3 Car"/>
    <w:link w:val="Titre3"/>
    <w:rsid w:val="0022127F"/>
    <w:rPr>
      <w:rFonts w:ascii="Arial" w:eastAsia="Times New Roman" w:hAnsi="Arial"/>
      <w:b/>
      <w:sz w:val="24"/>
      <w:szCs w:val="24"/>
      <w:lang w:eastAsia="fr-FR"/>
    </w:rPr>
  </w:style>
  <w:style w:type="character" w:customStyle="1" w:styleId="Titre4Car">
    <w:name w:val="Titre 4 Car"/>
    <w:link w:val="Titre4"/>
    <w:rsid w:val="0022127F"/>
    <w:rPr>
      <w:rFonts w:ascii="Arial" w:eastAsia="Times New Roman" w:hAnsi="Arial"/>
      <w:b/>
      <w:sz w:val="22"/>
      <w:szCs w:val="22"/>
      <w:lang w:eastAsia="fr-FR"/>
    </w:rPr>
  </w:style>
  <w:style w:type="character" w:customStyle="1" w:styleId="Titre5Car">
    <w:name w:val="Titre 5 Car"/>
    <w:link w:val="Titre5"/>
    <w:rsid w:val="0022127F"/>
    <w:rPr>
      <w:rFonts w:ascii="Arial" w:eastAsia="Times New Roman" w:hAnsi="Arial"/>
      <w:sz w:val="18"/>
      <w:szCs w:val="24"/>
      <w:lang w:eastAsia="fr-FR"/>
    </w:rPr>
  </w:style>
  <w:style w:type="character" w:customStyle="1" w:styleId="Titre6Car">
    <w:name w:val="Titre 6 Car"/>
    <w:link w:val="Titre6"/>
    <w:semiHidden/>
    <w:rsid w:val="0022127F"/>
    <w:rPr>
      <w:rFonts w:ascii="Arial" w:eastAsia="Times New Roman" w:hAnsi="Arial"/>
      <w:sz w:val="72"/>
      <w:szCs w:val="72"/>
      <w:lang w:eastAsia="fr-FR"/>
    </w:rPr>
  </w:style>
  <w:style w:type="character" w:customStyle="1" w:styleId="Titre7Car">
    <w:name w:val="Titre 7 Car"/>
    <w:link w:val="Titre7"/>
    <w:semiHidden/>
    <w:rsid w:val="0022127F"/>
    <w:rPr>
      <w:rFonts w:ascii="Arial" w:eastAsia="Times New Roman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link w:val="Titre8"/>
    <w:semiHidden/>
    <w:rsid w:val="0022127F"/>
    <w:rPr>
      <w:rFonts w:ascii="Arial" w:eastAsia="Times New Roman" w:hAnsi="Arial"/>
      <w:sz w:val="40"/>
      <w:szCs w:val="24"/>
      <w:lang w:eastAsia="fr-FR"/>
    </w:rPr>
  </w:style>
  <w:style w:type="character" w:customStyle="1" w:styleId="Titre9Car">
    <w:name w:val="Titre 9 Car"/>
    <w:link w:val="Titre9"/>
    <w:semiHidden/>
    <w:rsid w:val="007D2A8B"/>
    <w:rPr>
      <w:rFonts w:ascii="Arial" w:eastAsia="Times New Roman" w:hAnsi="Arial" w:cs="Times New Roman"/>
      <w:b/>
      <w:i/>
      <w:sz w:val="18"/>
      <w:szCs w:val="24"/>
      <w:lang w:eastAsia="fr-FR"/>
    </w:rPr>
  </w:style>
  <w:style w:type="paragraph" w:styleId="En-tte">
    <w:name w:val="header"/>
    <w:basedOn w:val="Normal"/>
    <w:link w:val="En-tteCar"/>
    <w:semiHidden/>
    <w:rsid w:val="007D2A8B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character" w:customStyle="1" w:styleId="En-tteCar">
    <w:name w:val="En-tête Car"/>
    <w:link w:val="En-tte"/>
    <w:semiHidden/>
    <w:rsid w:val="007D2A8B"/>
    <w:rPr>
      <w:rFonts w:ascii="Arial" w:eastAsia="Times New Roman" w:hAnsi="Arial" w:cs="Times New Roman"/>
      <w:b/>
      <w:i/>
      <w:szCs w:val="24"/>
      <w:lang w:eastAsia="fr-FR"/>
    </w:rPr>
  </w:style>
  <w:style w:type="paragraph" w:styleId="Pieddepage">
    <w:name w:val="footer"/>
    <w:basedOn w:val="Normal"/>
    <w:link w:val="PieddepageCar"/>
    <w:semiHidden/>
    <w:rsid w:val="007D2A8B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character" w:customStyle="1" w:styleId="PieddepageCar">
    <w:name w:val="Pied de page Car"/>
    <w:link w:val="Pieddepage"/>
    <w:semiHidden/>
    <w:rsid w:val="007D2A8B"/>
    <w:rPr>
      <w:rFonts w:ascii="Arial" w:eastAsia="Times New Roman" w:hAnsi="Arial" w:cs="Arial"/>
      <w:b/>
      <w:i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rsid w:val="007D2A8B"/>
    <w:pPr>
      <w:tabs>
        <w:tab w:val="left" w:pos="426"/>
        <w:tab w:val="right" w:leader="dot" w:pos="9344"/>
      </w:tabs>
      <w:spacing w:before="12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rsid w:val="007D2A8B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7D2A8B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7D2A8B"/>
    <w:pPr>
      <w:tabs>
        <w:tab w:val="left" w:pos="1988"/>
        <w:tab w:val="left" w:pos="2597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7D2A8B"/>
    <w:pPr>
      <w:ind w:left="1191"/>
    </w:pPr>
  </w:style>
  <w:style w:type="paragraph" w:styleId="TM6">
    <w:name w:val="toc 6"/>
    <w:basedOn w:val="Normal"/>
    <w:next w:val="Normal"/>
    <w:autoRedefine/>
    <w:uiPriority w:val="39"/>
    <w:rsid w:val="007D2A8B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7D2A8B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7D2A8B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7D2A8B"/>
    <w:pPr>
      <w:ind w:left="1600"/>
    </w:pPr>
  </w:style>
  <w:style w:type="character" w:styleId="Marquedecommentaire">
    <w:name w:val="annotation reference"/>
    <w:semiHidden/>
    <w:rsid w:val="007D2A8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D2A8B"/>
  </w:style>
  <w:style w:type="character" w:customStyle="1" w:styleId="CommentaireCar">
    <w:name w:val="Commentaire Car"/>
    <w:link w:val="Commentaire"/>
    <w:semiHidden/>
    <w:rsid w:val="007D2A8B"/>
    <w:rPr>
      <w:rFonts w:ascii="Arial" w:eastAsia="Times New Roman" w:hAnsi="Arial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semiHidden/>
    <w:rsid w:val="007D2A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7D2A8B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D2A8B"/>
    <w:rPr>
      <w:b/>
      <w:bCs/>
    </w:rPr>
  </w:style>
  <w:style w:type="character" w:customStyle="1" w:styleId="ObjetducommentaireCar">
    <w:name w:val="Objet du commentaire Car"/>
    <w:link w:val="Objetducommentaire"/>
    <w:semiHidden/>
    <w:rsid w:val="007D2A8B"/>
    <w:rPr>
      <w:rFonts w:ascii="Arial" w:eastAsia="Times New Roman" w:hAnsi="Arial" w:cs="Times New Roman"/>
      <w:b/>
      <w:bCs/>
      <w:szCs w:val="24"/>
      <w:lang w:eastAsia="fr-FR"/>
    </w:rPr>
  </w:style>
  <w:style w:type="table" w:styleId="Grilledutableau">
    <w:name w:val="Table Grid"/>
    <w:basedOn w:val="TableauNormal"/>
    <w:rsid w:val="007D2A8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Normal"/>
    <w:rsid w:val="007D2A8B"/>
    <w:pPr>
      <w:ind w:left="1278" w:right="-18" w:hanging="1278"/>
    </w:pPr>
  </w:style>
  <w:style w:type="paragraph" w:customStyle="1" w:styleId="Code1">
    <w:name w:val="Code 1"/>
    <w:basedOn w:val="Normal"/>
    <w:rsid w:val="007D2A8B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7D2A8B"/>
    <w:pPr>
      <w:numPr>
        <w:numId w:val="1"/>
      </w:numPr>
      <w:spacing w:after="60"/>
      <w:jc w:val="both"/>
    </w:pPr>
    <w:rPr>
      <w:rFonts w:ascii="Calibri Light" w:eastAsia="Times New Roman" w:hAnsi="Calibri Light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7D2A8B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7D2A8B"/>
    <w:rPr>
      <w:sz w:val="12"/>
      <w:szCs w:val="12"/>
    </w:rPr>
  </w:style>
  <w:style w:type="paragraph" w:customStyle="1" w:styleId="Code2">
    <w:name w:val="Code 2"/>
    <w:basedOn w:val="Code1"/>
    <w:rsid w:val="007D2A8B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7D2A8B"/>
    <w:pPr>
      <w:jc w:val="center"/>
    </w:pPr>
  </w:style>
  <w:style w:type="paragraph" w:customStyle="1" w:styleId="Imagecentre">
    <w:name w:val="Image centrée"/>
    <w:basedOn w:val="Normal"/>
    <w:next w:val="Image-source"/>
    <w:rsid w:val="007D2A8B"/>
    <w:pPr>
      <w:spacing w:before="100" w:beforeAutospacing="1" w:after="120"/>
      <w:jc w:val="center"/>
    </w:pPr>
  </w:style>
  <w:style w:type="paragraph" w:customStyle="1" w:styleId="Retrait2sansespavantaprs">
    <w:name w:val="Retrait 2 (sans esp. avant+après)"/>
    <w:basedOn w:val="Normal"/>
    <w:rsid w:val="007D2A8B"/>
    <w:pPr>
      <w:jc w:val="both"/>
    </w:pPr>
  </w:style>
  <w:style w:type="paragraph" w:customStyle="1" w:styleId="Titreprincipal">
    <w:name w:val="Titre principal"/>
    <w:basedOn w:val="Normal"/>
    <w:rsid w:val="007D2A8B"/>
    <w:pPr>
      <w:spacing w:before="5120"/>
      <w:jc w:val="center"/>
    </w:pPr>
    <w:rPr>
      <w:rFonts w:ascii="Calibri" w:hAnsi="Calibri"/>
      <w:sz w:val="72"/>
    </w:rPr>
  </w:style>
  <w:style w:type="paragraph" w:customStyle="1" w:styleId="Code3">
    <w:name w:val="Code 3"/>
    <w:basedOn w:val="Code1"/>
    <w:rsid w:val="007D2A8B"/>
    <w:pPr>
      <w:shd w:val="clear" w:color="auto" w:fill="FFCF9F"/>
    </w:pPr>
    <w:rPr>
      <w:lang w:val="fr-CH"/>
    </w:rPr>
  </w:style>
  <w:style w:type="paragraph" w:customStyle="1" w:styleId="Retrait3aliggauche">
    <w:name w:val="Retrait 3 (alig. gauche)"/>
    <w:basedOn w:val="Normal"/>
    <w:rsid w:val="007D2A8B"/>
    <w:pPr>
      <w:spacing w:after="120"/>
      <w:jc w:val="both"/>
    </w:pPr>
  </w:style>
  <w:style w:type="paragraph" w:customStyle="1" w:styleId="Titreversion">
    <w:name w:val="Titre version"/>
    <w:basedOn w:val="Imagecentre"/>
    <w:semiHidden/>
    <w:rsid w:val="007D2A8B"/>
  </w:style>
  <w:style w:type="paragraph" w:customStyle="1" w:styleId="TitreTM">
    <w:name w:val="Titre TM"/>
    <w:basedOn w:val="Normal"/>
    <w:rsid w:val="007D2A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7D2A8B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7D2A8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uiPriority w:val="99"/>
    <w:rsid w:val="007D2A8B"/>
    <w:rPr>
      <w:rFonts w:ascii="Arial" w:hAnsi="Arial"/>
      <w:color w:val="0000FF"/>
      <w:sz w:val="22"/>
      <w:u w:val="single"/>
    </w:rPr>
  </w:style>
  <w:style w:type="paragraph" w:customStyle="1" w:styleId="Image-source">
    <w:name w:val="Image - source"/>
    <w:basedOn w:val="Normal"/>
    <w:next w:val="Normal"/>
    <w:rsid w:val="007D2A8B"/>
    <w:pPr>
      <w:spacing w:after="120"/>
      <w:jc w:val="center"/>
    </w:pPr>
    <w:rPr>
      <w:rFonts w:cs="Arial"/>
      <w:i/>
      <w:sz w:val="18"/>
      <w:szCs w:val="16"/>
    </w:rPr>
  </w:style>
  <w:style w:type="paragraph" w:styleId="Notedebasdepage">
    <w:name w:val="footnote text"/>
    <w:basedOn w:val="Normal"/>
    <w:link w:val="NotedebasdepageCar"/>
    <w:semiHidden/>
    <w:rsid w:val="007D2A8B"/>
  </w:style>
  <w:style w:type="character" w:customStyle="1" w:styleId="NotedebasdepageCar">
    <w:name w:val="Note de bas de page Car"/>
    <w:link w:val="Notedebasdepage"/>
    <w:semiHidden/>
    <w:rsid w:val="007D2A8B"/>
    <w:rPr>
      <w:rFonts w:ascii="Arial" w:eastAsia="Times New Roman" w:hAnsi="Arial" w:cs="Times New Roman"/>
      <w:szCs w:val="24"/>
      <w:lang w:eastAsia="fr-FR"/>
    </w:rPr>
  </w:style>
  <w:style w:type="character" w:styleId="Appelnotedebasdep">
    <w:name w:val="footnote reference"/>
    <w:semiHidden/>
    <w:rsid w:val="007D2A8B"/>
    <w:rPr>
      <w:vertAlign w:val="superscript"/>
    </w:rPr>
  </w:style>
  <w:style w:type="character" w:styleId="Lienhypertextesuivivisit">
    <w:name w:val="FollowedHyperlink"/>
    <w:semiHidden/>
    <w:rsid w:val="007D2A8B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7D2A8B"/>
    <w:pPr>
      <w:numPr>
        <w:numId w:val="2"/>
      </w:numPr>
      <w:tabs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7D2A8B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7D2A8B"/>
    <w:pPr>
      <w:spacing w:before="120"/>
    </w:pPr>
    <w:rPr>
      <w:rFonts w:cs="Arial"/>
      <w:b/>
      <w:bCs/>
    </w:rPr>
  </w:style>
  <w:style w:type="character" w:styleId="Textedelespacerserv">
    <w:name w:val="Placeholder Text"/>
    <w:uiPriority w:val="99"/>
    <w:semiHidden/>
    <w:rsid w:val="007D2A8B"/>
    <w:rPr>
      <w:color w:val="808080"/>
    </w:rPr>
  </w:style>
  <w:style w:type="character" w:customStyle="1" w:styleId="InterparagrapheCar">
    <w:name w:val="Interparagraphe Car"/>
    <w:link w:val="Interparagraphe"/>
    <w:rsid w:val="007D2A8B"/>
    <w:rPr>
      <w:rFonts w:ascii="Arial" w:eastAsia="Times New Roman" w:hAnsi="Arial" w:cs="Times New Roman"/>
      <w:sz w:val="12"/>
      <w:szCs w:val="12"/>
      <w:lang w:eastAsia="fr-FR"/>
    </w:rPr>
  </w:style>
  <w:style w:type="paragraph" w:styleId="Notedefin">
    <w:name w:val="endnote text"/>
    <w:basedOn w:val="Normal"/>
    <w:link w:val="NotedefinCar"/>
    <w:semiHidden/>
    <w:rsid w:val="007D2A8B"/>
  </w:style>
  <w:style w:type="character" w:customStyle="1" w:styleId="NotedefinCar">
    <w:name w:val="Note de fin Car"/>
    <w:link w:val="Notedefin"/>
    <w:semiHidden/>
    <w:rsid w:val="007D2A8B"/>
    <w:rPr>
      <w:rFonts w:ascii="Arial" w:eastAsia="Times New Roman" w:hAnsi="Arial" w:cs="Times New Roman"/>
      <w:szCs w:val="24"/>
      <w:lang w:eastAsia="fr-FR"/>
    </w:rPr>
  </w:style>
  <w:style w:type="character" w:styleId="Appeldenotedefin">
    <w:name w:val="endnote reference"/>
    <w:semiHidden/>
    <w:rsid w:val="007D2A8B"/>
    <w:rPr>
      <w:vertAlign w:val="superscript"/>
    </w:rPr>
  </w:style>
  <w:style w:type="character" w:styleId="Accentuation">
    <w:name w:val="Emphasis"/>
    <w:qFormat/>
    <w:rsid w:val="007D2A8B"/>
    <w:rPr>
      <w:i/>
      <w:iCs/>
    </w:rPr>
  </w:style>
  <w:style w:type="paragraph" w:customStyle="1" w:styleId="Code4">
    <w:name w:val="Code 4"/>
    <w:basedOn w:val="Code1"/>
    <w:qFormat/>
    <w:rsid w:val="007D2A8B"/>
    <w:pPr>
      <w:shd w:val="clear" w:color="auto" w:fill="DBE4F1"/>
    </w:pPr>
  </w:style>
  <w:style w:type="table" w:styleId="Tableauclassique4">
    <w:name w:val="Table Classic 4"/>
    <w:basedOn w:val="TableauNormal"/>
    <w:rsid w:val="007D2A8B"/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7D2A8B"/>
    <w:rPr>
      <w:rFonts w:ascii="Times New Roman" w:eastAsia="Times New Roman" w:hAnsi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7D2A8B"/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7D2A8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7D2A8B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7D2A8B"/>
    <w:pPr>
      <w:ind w:left="426"/>
    </w:pPr>
    <w:rPr>
      <w:szCs w:val="20"/>
    </w:rPr>
  </w:style>
  <w:style w:type="paragraph" w:customStyle="1" w:styleId="Default">
    <w:name w:val="Default"/>
    <w:rsid w:val="007D2A8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D2A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A8B"/>
    <w:pPr>
      <w:spacing w:before="100" w:beforeAutospacing="1" w:after="100" w:afterAutospacing="1"/>
    </w:pPr>
    <w:rPr>
      <w:rFonts w:ascii="Times New Roman" w:hAnsi="Times New Roman"/>
      <w:sz w:val="34"/>
      <w:szCs w:val="34"/>
      <w:lang w:eastAsia="fr-CH"/>
    </w:rPr>
  </w:style>
  <w:style w:type="character" w:customStyle="1" w:styleId="Mentionnonrsolue1">
    <w:name w:val="Mention non résolue1"/>
    <w:uiPriority w:val="99"/>
    <w:semiHidden/>
    <w:unhideWhenUsed/>
    <w:rsid w:val="007D2A8B"/>
    <w:rPr>
      <w:color w:val="808080"/>
      <w:shd w:val="clear" w:color="auto" w:fill="E6E6E6"/>
    </w:rPr>
  </w:style>
  <w:style w:type="character" w:styleId="Mentionnonrsolue">
    <w:name w:val="Unresolved Mention"/>
    <w:uiPriority w:val="99"/>
    <w:semiHidden/>
    <w:unhideWhenUsed/>
    <w:rsid w:val="007D2A8B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7D2A8B"/>
    <w:rPr>
      <w:rFonts w:ascii="Arial" w:eastAsia="Times New Roman" w:hAnsi="Arial"/>
      <w:sz w:val="22"/>
      <w:szCs w:val="24"/>
      <w:lang w:eastAsia="fr-FR"/>
    </w:rPr>
  </w:style>
  <w:style w:type="paragraph" w:customStyle="1" w:styleId="txtliste">
    <w:name w:val="txt_liste"/>
    <w:basedOn w:val="Normal"/>
    <w:qFormat/>
    <w:rsid w:val="007D2A8B"/>
    <w:pPr>
      <w:numPr>
        <w:numId w:val="4"/>
      </w:numPr>
      <w:spacing w:after="120"/>
      <w:jc w:val="both"/>
    </w:pPr>
  </w:style>
  <w:style w:type="paragraph" w:customStyle="1" w:styleId="paragraph">
    <w:name w:val="paragraph"/>
    <w:basedOn w:val="Normal"/>
    <w:rsid w:val="007D2A8B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7D2A8B"/>
  </w:style>
  <w:style w:type="character" w:customStyle="1" w:styleId="cGras">
    <w:name w:val="c_Gras"/>
    <w:uiPriority w:val="1"/>
    <w:qFormat/>
    <w:rsid w:val="00B81041"/>
    <w:rPr>
      <w:b/>
    </w:rPr>
  </w:style>
  <w:style w:type="character" w:customStyle="1" w:styleId="CItalique">
    <w:name w:val="C_Italique"/>
    <w:uiPriority w:val="1"/>
    <w:qFormat/>
    <w:rsid w:val="00B81041"/>
    <w:rPr>
      <w:i/>
      <w:lang w:eastAsia="fr-CH"/>
    </w:rPr>
  </w:style>
  <w:style w:type="paragraph" w:styleId="Retraitnormal">
    <w:name w:val="Normal Indent"/>
    <w:basedOn w:val="Normal"/>
    <w:uiPriority w:val="99"/>
    <w:semiHidden/>
    <w:unhideWhenUsed/>
    <w:rsid w:val="000864F7"/>
    <w:pPr>
      <w:ind w:left="708"/>
    </w:pPr>
  </w:style>
  <w:style w:type="character" w:customStyle="1" w:styleId="Csoulign">
    <w:name w:val="C_souligné"/>
    <w:uiPriority w:val="1"/>
    <w:qFormat/>
    <w:rsid w:val="00B81041"/>
    <w:rPr>
      <w:u w:val="single"/>
      <w:lang w:eastAsia="fr-CH"/>
    </w:rPr>
  </w:style>
  <w:style w:type="character" w:customStyle="1" w:styleId="Ccouleurrouge">
    <w:name w:val="C_couleur_rouge"/>
    <w:uiPriority w:val="1"/>
    <w:qFormat/>
    <w:rsid w:val="00B81041"/>
    <w:rPr>
      <w:color w:val="FF0000"/>
      <w:lang w:eastAsia="fr-CH"/>
    </w:rPr>
  </w:style>
  <w:style w:type="paragraph" w:customStyle="1" w:styleId="TxtGauche">
    <w:name w:val="Txt_Gauche"/>
    <w:basedOn w:val="Normal"/>
    <w:qFormat/>
    <w:rsid w:val="00925A07"/>
  </w:style>
  <w:style w:type="character" w:customStyle="1" w:styleId="Csurlign">
    <w:name w:val="C_surligné"/>
    <w:uiPriority w:val="1"/>
    <w:qFormat/>
    <w:rsid w:val="00B81041"/>
    <w:rPr>
      <w:u w:color="00B0F0"/>
      <w:bdr w:val="none" w:sz="0" w:space="0" w:color="auto"/>
      <w:shd w:val="clear" w:color="auto" w:fill="00B0F0"/>
      <w:lang w:eastAsia="fr-CH"/>
    </w:rPr>
  </w:style>
  <w:style w:type="paragraph" w:customStyle="1" w:styleId="TxtDroite">
    <w:name w:val="Txt_Droite"/>
    <w:basedOn w:val="Normal"/>
    <w:qFormat/>
    <w:rsid w:val="00925A07"/>
    <w:pPr>
      <w:jc w:val="right"/>
    </w:pPr>
  </w:style>
  <w:style w:type="paragraph" w:customStyle="1" w:styleId="Txtcentr">
    <w:name w:val="Txt_centré"/>
    <w:basedOn w:val="Normal"/>
    <w:link w:val="TxtcentrCar"/>
    <w:qFormat/>
    <w:rsid w:val="00925A07"/>
    <w:pPr>
      <w:jc w:val="center"/>
    </w:pPr>
  </w:style>
  <w:style w:type="character" w:customStyle="1" w:styleId="TxtcentrCar">
    <w:name w:val="Txt_centré Car"/>
    <w:link w:val="Txtcentr"/>
    <w:rsid w:val="00925A07"/>
    <w:rPr>
      <w:rFonts w:ascii="Arial" w:eastAsia="Times New Roman" w:hAnsi="Arial"/>
      <w:sz w:val="22"/>
      <w:szCs w:val="24"/>
      <w:lang w:eastAsia="fr-FR"/>
    </w:rPr>
  </w:style>
  <w:style w:type="paragraph" w:styleId="Listepuces">
    <w:name w:val="List Bullet"/>
    <w:basedOn w:val="Normal"/>
    <w:uiPriority w:val="99"/>
    <w:semiHidden/>
    <w:unhideWhenUsed/>
    <w:rsid w:val="0022127F"/>
    <w:pPr>
      <w:numPr>
        <w:numId w:val="10"/>
      </w:numPr>
      <w:contextualSpacing/>
    </w:pPr>
  </w:style>
  <w:style w:type="paragraph" w:customStyle="1" w:styleId="TxtJustifi">
    <w:name w:val="Txt_Justifié"/>
    <w:basedOn w:val="Normal"/>
    <w:qFormat/>
    <w:rsid w:val="009C234B"/>
    <w:pPr>
      <w:ind w:left="720" w:hanging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docs.docker.com/desktop/wsl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image" Target="media/image4.png"/><Relationship Id="rId34" Type="http://schemas.openxmlformats.org/officeDocument/2006/relationships/hyperlink" Target="https://hub.docker.com" TargetMode="External"/><Relationship Id="rId42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ocalhost:8080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header" Target="header5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spring.io/guides/gs/guides-with-vscode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hub.docker.com/settings/security" TargetMode="Externa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4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header" Target="header7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learn.microsoft.com/fr-fr/windows/wsl/install" TargetMode="External"/><Relationship Id="rId25" Type="http://schemas.openxmlformats.org/officeDocument/2006/relationships/hyperlink" Target="http://localhost:8080/greeting" TargetMode="External"/><Relationship Id="rId33" Type="http://schemas.openxmlformats.org/officeDocument/2006/relationships/image" Target="media/image13.jpe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hardy\OneDrive%20-%20EDUETATFR\EMF\3&#232;me%20ann&#233;e\Mod&#232;le%20de%20RP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FB81-B4C9-41AE-8F40-D5EFC92F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RP.dotm</Template>
  <TotalTime>4</TotalTime>
  <Pages>18</Pages>
  <Words>2352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Links>
    <vt:vector size="12" baseType="variant"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_Toc121488986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_Toc121488985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 Yann</dc:creator>
  <cp:keywords/>
  <dc:description/>
  <cp:lastModifiedBy>Blanchard Yann</cp:lastModifiedBy>
  <cp:revision>120</cp:revision>
  <dcterms:created xsi:type="dcterms:W3CDTF">2025-03-17T08:51:00Z</dcterms:created>
  <dcterms:modified xsi:type="dcterms:W3CDTF">2025-04-24T15:48:00Z</dcterms:modified>
</cp:coreProperties>
</file>